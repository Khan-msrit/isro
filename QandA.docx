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484" w:rsidRDefault="00C700CB">
      <w:pPr>
        <w:pStyle w:val="Title"/>
      </w:pPr>
      <w:r>
        <w:t>Q&amp;A</w:t>
      </w:r>
    </w:p>
    <w:p w:rsidR="00855982" w:rsidRPr="00855982" w:rsidRDefault="0017554F" w:rsidP="00855982">
      <w:pPr>
        <w:pStyle w:val="Heading1"/>
      </w:pPr>
      <w:r w:rsidRPr="0017554F">
        <w:t xml:space="preserve">What is the </w:t>
      </w:r>
      <w:r w:rsidRPr="00662B92">
        <w:rPr>
          <w:u w:val="single"/>
        </w:rPr>
        <w:t>battery voltage</w:t>
      </w:r>
      <w:r w:rsidRPr="0017554F">
        <w:t xml:space="preserve"> when </w:t>
      </w:r>
      <w:r w:rsidRPr="00662B92">
        <w:rPr>
          <w:u w:val="single"/>
        </w:rPr>
        <w:t>battery charge is -0.18</w:t>
      </w:r>
      <w:r>
        <w:t xml:space="preserve"> </w:t>
      </w:r>
      <w:r w:rsidRPr="0017554F">
        <w:t>between 2023-08-08T01:49:28.205Z and 2023-08-08T01:49:55:342Z?</w:t>
      </w:r>
    </w:p>
    <w:p w:rsidR="0017554F" w:rsidRDefault="0017554F" w:rsidP="0017554F">
      <w:pPr>
        <w:spacing w:after="0" w:line="240" w:lineRule="auto"/>
      </w:pPr>
      <w:r>
        <w:t>Results:</w:t>
      </w:r>
    </w:p>
    <w:p w:rsidR="0017554F" w:rsidRDefault="0017554F" w:rsidP="0017554F">
      <w:pPr>
        <w:spacing w:after="0" w:line="240" w:lineRule="auto"/>
      </w:pPr>
      <w:r>
        <w:t>Time: 2023-08-08 01:49:28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01:49:28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01:49:29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01:49:29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01:49:30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01:49:30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01:49:31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01:49:31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01:49:32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01:49:32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01:49:33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01:49:33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01:49:34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01:49:34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01:49:35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01:49:35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01:49:36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01:49:36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01:49:37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01:49:37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01:49:38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01:49:38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01:49:39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01:49:39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01:49:40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01:49:41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01:49:41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01:49:42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01:49:42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01:49:43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01:49:43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01:49:44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01:49:44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01:49:45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01:49:45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01:49:46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01:49:46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01:49:47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01:49:47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01:49:48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01:49:48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01:49:49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01:49:49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01:49:50 UTC</w:t>
      </w:r>
    </w:p>
    <w:p w:rsidR="0017554F" w:rsidRDefault="0017554F" w:rsidP="0017554F">
      <w:pPr>
        <w:spacing w:after="0" w:line="240" w:lineRule="auto"/>
      </w:pPr>
      <w:r>
        <w:t xml:space="preserve">  - Battery Voltage: 39.8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01:49:50 UTC</w:t>
      </w:r>
    </w:p>
    <w:p w:rsidR="0017554F" w:rsidRDefault="0017554F" w:rsidP="0017554F">
      <w:pPr>
        <w:spacing w:after="0" w:line="240" w:lineRule="auto"/>
      </w:pPr>
      <w:r>
        <w:t xml:space="preserve">  - Battery Voltage: 39.8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01:49:51 UTC</w:t>
      </w:r>
    </w:p>
    <w:p w:rsidR="0017554F" w:rsidRDefault="0017554F" w:rsidP="0017554F">
      <w:pPr>
        <w:spacing w:after="0" w:line="240" w:lineRule="auto"/>
      </w:pPr>
      <w:r>
        <w:t xml:space="preserve">  - Battery Voltage: 39.8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01:49:51 UTC</w:t>
      </w:r>
    </w:p>
    <w:p w:rsidR="0017554F" w:rsidRDefault="0017554F" w:rsidP="0017554F">
      <w:pPr>
        <w:spacing w:after="0" w:line="240" w:lineRule="auto"/>
      </w:pPr>
      <w:r>
        <w:t xml:space="preserve">  - Battery Voltage: 39.8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01:49:52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01:49:52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01:49:53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01:49:53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01:49:54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17554F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17554F">
      <w:pPr>
        <w:spacing w:after="0" w:line="240" w:lineRule="auto"/>
      </w:pPr>
      <w:r>
        <w:t>Time: 2023-08-08 01:49:54 UTC</w:t>
      </w:r>
    </w:p>
    <w:p w:rsidR="0017554F" w:rsidRDefault="0017554F" w:rsidP="0017554F">
      <w:pPr>
        <w:spacing w:after="0" w:line="240" w:lineRule="auto"/>
      </w:pPr>
      <w:r>
        <w:t xml:space="preserve">  - Battery Voltage: 39.84 V</w:t>
      </w:r>
    </w:p>
    <w:p w:rsidR="0017554F" w:rsidRDefault="0017554F" w:rsidP="0017554F">
      <w:pPr>
        <w:spacing w:after="0" w:line="240" w:lineRule="auto"/>
      </w:pPr>
      <w:r>
        <w:t xml:space="preserve">  - Charge Current: -0.18 A</w:t>
      </w:r>
    </w:p>
    <w:p w:rsidR="0017554F" w:rsidRDefault="0017554F" w:rsidP="0017554F">
      <w:pPr>
        <w:spacing w:after="0" w:line="240" w:lineRule="auto"/>
      </w:pPr>
      <w:r>
        <w:t xml:space="preserve">  - Logic Status: N/A</w:t>
      </w:r>
    </w:p>
    <w:p w:rsidR="00855982" w:rsidRDefault="0017554F" w:rsidP="0017554F">
      <w:pPr>
        <w:spacing w:after="0" w:line="240" w:lineRule="auto"/>
      </w:pPr>
      <w:r>
        <w:t xml:space="preserve">  - Frame ID: N/A</w:t>
      </w:r>
    </w:p>
    <w:p w:rsidR="0017554F" w:rsidRDefault="0017554F" w:rsidP="00855982"/>
    <w:p w:rsidR="00662B92" w:rsidRPr="00662B92" w:rsidRDefault="00662B92" w:rsidP="00662B92">
      <w:pPr>
        <w:pStyle w:val="Heading1"/>
      </w:pPr>
      <w:r>
        <w:t xml:space="preserve">What is the </w:t>
      </w:r>
      <w:r w:rsidRPr="00662B92">
        <w:rPr>
          <w:u w:val="single"/>
        </w:rPr>
        <w:t>battery charge</w:t>
      </w:r>
      <w:r>
        <w:t xml:space="preserve"> when </w:t>
      </w:r>
      <w:r w:rsidRPr="00662B92">
        <w:rPr>
          <w:u w:val="single"/>
        </w:rPr>
        <w:t>frame id is 7</w:t>
      </w:r>
      <w:r>
        <w:t xml:space="preserve"> between 2023-08-08T01:49:28.205Z and 2023-08-08T01:49:55:342Z?</w:t>
      </w:r>
    </w:p>
    <w:p w:rsidR="00662B92" w:rsidRDefault="00662B92" w:rsidP="00662B92">
      <w:pPr>
        <w:spacing w:after="0"/>
      </w:pPr>
      <w:r>
        <w:t>Results:</w:t>
      </w:r>
    </w:p>
    <w:p w:rsidR="00662B92" w:rsidRDefault="00662B92" w:rsidP="00662B92">
      <w:pPr>
        <w:spacing w:after="0"/>
      </w:pPr>
      <w:r>
        <w:t>Time: 2023-08-08 01:49:32 UTC</w:t>
      </w:r>
    </w:p>
    <w:p w:rsidR="00662B92" w:rsidRDefault="00662B92" w:rsidP="00662B92">
      <w:pPr>
        <w:spacing w:after="0"/>
      </w:pPr>
      <w:r>
        <w:t xml:space="preserve">  - Battery Voltage: N/A V</w:t>
      </w:r>
    </w:p>
    <w:p w:rsidR="00662B92" w:rsidRDefault="00662B92" w:rsidP="00662B92">
      <w:pPr>
        <w:spacing w:after="0"/>
      </w:pPr>
      <w:r>
        <w:t xml:space="preserve">  - Charge Current: -0.18 A</w:t>
      </w:r>
    </w:p>
    <w:p w:rsidR="00662B92" w:rsidRDefault="00662B92" w:rsidP="00662B92">
      <w:pPr>
        <w:spacing w:after="0"/>
      </w:pPr>
      <w:r>
        <w:t xml:space="preserve">  - Logic Status: N/A</w:t>
      </w:r>
    </w:p>
    <w:p w:rsidR="00662B92" w:rsidRDefault="00662B92" w:rsidP="00662B92">
      <w:pPr>
        <w:spacing w:after="0"/>
      </w:pPr>
      <w:r>
        <w:t xml:space="preserve">  - Frame ID: 7.0</w:t>
      </w:r>
    </w:p>
    <w:p w:rsidR="00662B92" w:rsidRDefault="00662B92" w:rsidP="00662B92">
      <w:pPr>
        <w:spacing w:after="0"/>
      </w:pPr>
      <w:r>
        <w:t>Time: 2023-08-08 01:49:48 UTC</w:t>
      </w:r>
    </w:p>
    <w:p w:rsidR="00662B92" w:rsidRDefault="00662B92" w:rsidP="00662B92">
      <w:pPr>
        <w:spacing w:after="0"/>
      </w:pPr>
      <w:r>
        <w:t xml:space="preserve">  - Battery Voltage: N/A V</w:t>
      </w:r>
    </w:p>
    <w:p w:rsidR="00662B92" w:rsidRDefault="00662B92" w:rsidP="00662B92">
      <w:pPr>
        <w:spacing w:after="0"/>
      </w:pPr>
      <w:r>
        <w:t xml:space="preserve">  - Charge Current: -0.18 A</w:t>
      </w:r>
    </w:p>
    <w:p w:rsidR="00662B92" w:rsidRDefault="00662B92" w:rsidP="00662B92">
      <w:pPr>
        <w:spacing w:after="0"/>
      </w:pPr>
      <w:r>
        <w:t xml:space="preserve">  - Logic Status: N/A</w:t>
      </w:r>
    </w:p>
    <w:p w:rsidR="0017554F" w:rsidRDefault="00662B92" w:rsidP="00662B92">
      <w:pPr>
        <w:spacing w:after="0"/>
      </w:pPr>
      <w:r>
        <w:t xml:space="preserve">  - Frame ID: 7.0</w:t>
      </w:r>
    </w:p>
    <w:p w:rsidR="00662B92" w:rsidRDefault="00662B92" w:rsidP="00662B92">
      <w:pPr>
        <w:spacing w:after="0"/>
      </w:pPr>
    </w:p>
    <w:p w:rsidR="00C700CB" w:rsidRDefault="00C700CB" w:rsidP="00662B92">
      <w:pPr>
        <w:spacing w:after="0"/>
      </w:pPr>
    </w:p>
    <w:p w:rsidR="00662B92" w:rsidRPr="00855982" w:rsidRDefault="00C700CB" w:rsidP="00662B92">
      <w:pPr>
        <w:pStyle w:val="Heading1"/>
      </w:pPr>
      <w:r w:rsidRPr="00C700CB">
        <w:t>What is the average charging current between 2023-08-08T01:49:28.205Z and 2023-08-08T01:49:29:230Z?</w:t>
      </w:r>
    </w:p>
    <w:p w:rsidR="00662B92" w:rsidRDefault="00C700CB" w:rsidP="00662B92">
      <w:pPr>
        <w:spacing w:after="0"/>
      </w:pPr>
      <w:r w:rsidRPr="00C700CB">
        <w:t>The average battery charge (PWRS0089_BAT_CHRG_CUR_TCR_SEL_RT) between 2023-08-08T01:49:28.205Z and 2023-08-08T01:49:29.230Z is -0.18 volts.</w:t>
      </w:r>
    </w:p>
    <w:p w:rsidR="00C700CB" w:rsidRDefault="00C700CB" w:rsidP="00662B92">
      <w:pPr>
        <w:spacing w:after="0"/>
      </w:pPr>
    </w:p>
    <w:p w:rsidR="00C700CB" w:rsidRPr="00855982" w:rsidRDefault="00C700CB" w:rsidP="00C700CB">
      <w:pPr>
        <w:pStyle w:val="Heading1"/>
      </w:pPr>
      <w:r w:rsidRPr="00C700CB">
        <w:t>What is the average battery voltage between 2023-08-08T01:49:28.205Z and 2023-08-08T01:49:29:230Z?</w:t>
      </w:r>
    </w:p>
    <w:p w:rsidR="00C700CB" w:rsidRPr="00855982" w:rsidRDefault="00C700CB" w:rsidP="00C700CB">
      <w:pPr>
        <w:spacing w:after="0"/>
      </w:pPr>
      <w:r w:rsidRPr="00C700CB">
        <w:t>The average battery voltage (PWRS0095_BAT_VOL_FINE_SEL_RT) between 2023-08-08T01:49:28.205Z and 2023-08-08T01:49:29.230Z is 39.84 volts.</w:t>
      </w:r>
    </w:p>
    <w:p w:rsidR="00C700CB" w:rsidRDefault="00C700CB" w:rsidP="00662B92">
      <w:pPr>
        <w:spacing w:after="0"/>
      </w:pPr>
    </w:p>
    <w:p w:rsidR="00C700CB" w:rsidRPr="00855982" w:rsidRDefault="00C700CB" w:rsidP="00C700CB">
      <w:pPr>
        <w:pStyle w:val="Heading1"/>
      </w:pPr>
      <w:r w:rsidRPr="00C700CB">
        <w:t>What is the average battery voltage between 2023-08-08T01:49:04.654Z and 2023-08-08T07:59:59.602Z?</w:t>
      </w:r>
    </w:p>
    <w:p w:rsidR="00C700CB" w:rsidRDefault="00C700CB" w:rsidP="00662B92">
      <w:pPr>
        <w:spacing w:after="0"/>
      </w:pPr>
      <w:r w:rsidRPr="00C700CB">
        <w:t>The average battery voltage (PWRS0095_BAT_VOL_FINE_SEL_RT) between 2023-08-08T01:49:04.654Z and 2023-08-08T07:59:59.602Z is 39.53416086016153 volts.</w:t>
      </w:r>
    </w:p>
    <w:p w:rsidR="00C700CB" w:rsidRDefault="00C700CB" w:rsidP="00662B92">
      <w:pPr>
        <w:spacing w:after="0"/>
      </w:pPr>
    </w:p>
    <w:p w:rsidR="00C700CB" w:rsidRPr="00855982" w:rsidRDefault="00C700CB" w:rsidP="00C700CB">
      <w:pPr>
        <w:pStyle w:val="Heading1"/>
      </w:pPr>
      <w:r w:rsidRPr="00C700CB">
        <w:t>what is he minimum value of battery voltage between 2023-08-08T01:49:04.654Z and 2023-08-08T07:59:59:602Z?</w:t>
      </w:r>
    </w:p>
    <w:p w:rsidR="00C700CB" w:rsidRDefault="00C700CB" w:rsidP="00662B92">
      <w:pPr>
        <w:spacing w:after="0"/>
      </w:pPr>
      <w:r w:rsidRPr="00C700CB">
        <w:t>The minimum value for voltage between 2023-08-08T01:49:04.654Z and 2023-08-08T07:59:59.602Z is 8.0.</w:t>
      </w:r>
    </w:p>
    <w:p w:rsidR="00C700CB" w:rsidRDefault="00C700CB" w:rsidP="00662B92">
      <w:pPr>
        <w:spacing w:after="0"/>
      </w:pPr>
    </w:p>
    <w:p w:rsidR="00C700CB" w:rsidRPr="00855982" w:rsidRDefault="00E07366" w:rsidP="00C700CB">
      <w:pPr>
        <w:pStyle w:val="Heading1"/>
      </w:pPr>
      <w:r w:rsidRPr="00E07366">
        <w:t>what is he maximum value of battery voltage between 2023-08-08T01:49:04.654Z and 2023-08-08T07:59:59:602Z</w:t>
      </w:r>
      <w:r w:rsidR="00C700CB" w:rsidRPr="00C700CB">
        <w:t>?</w:t>
      </w:r>
    </w:p>
    <w:p w:rsidR="00C700CB" w:rsidRDefault="00E07366" w:rsidP="00662B92">
      <w:pPr>
        <w:spacing w:after="0"/>
      </w:pPr>
      <w:r w:rsidRPr="00E07366">
        <w:t>The maximum value for voltage between 2023-08-08T01:49:04.654Z and 2023-08-08T07:59:59.602Z is 39.84.</w:t>
      </w:r>
    </w:p>
    <w:p w:rsidR="00E07366" w:rsidRDefault="00E07366" w:rsidP="00662B92">
      <w:pPr>
        <w:spacing w:after="0"/>
      </w:pPr>
    </w:p>
    <w:p w:rsidR="00E07366" w:rsidRDefault="00E07366" w:rsidP="00662B92">
      <w:pPr>
        <w:spacing w:after="0"/>
      </w:pPr>
    </w:p>
    <w:p w:rsidR="00ED133F" w:rsidRDefault="00ED133F" w:rsidP="00662B92">
      <w:pPr>
        <w:spacing w:after="0"/>
      </w:pPr>
    </w:p>
    <w:p w:rsidR="00ED133F" w:rsidRPr="00855982" w:rsidRDefault="00ED133F" w:rsidP="00ED133F">
      <w:pPr>
        <w:pStyle w:val="Heading1"/>
      </w:pPr>
      <w:r>
        <w:t>list out all the entries of battery voltage equals 8 between 2023-08-08T01:49:04.654Z and 2023-08-08T07:59:59:602Z</w:t>
      </w:r>
      <w:r w:rsidRPr="00C700CB">
        <w:t>?</w:t>
      </w:r>
    </w:p>
    <w:p w:rsidR="00ED133F" w:rsidRDefault="00ED133F" w:rsidP="00ED133F">
      <w:pPr>
        <w:spacing w:after="0"/>
      </w:pPr>
      <w:r>
        <w:t>The values for voltage between 2023-08-08T01:49:04.654Z and 2023-08-08T07:59:59.602Z are:</w:t>
      </w:r>
    </w:p>
    <w:p w:rsidR="00ED133F" w:rsidRDefault="00ED133F" w:rsidP="00ED133F">
      <w:pPr>
        <w:spacing w:after="0"/>
      </w:pPr>
      <w:r>
        <w:t>Timestamp               Value</w:t>
      </w:r>
    </w:p>
    <w:p w:rsidR="00ED133F" w:rsidRDefault="00ED133F" w:rsidP="00ED133F">
      <w:pPr>
        <w:spacing w:after="0"/>
      </w:pPr>
      <w:r>
        <w:t>2023-08-08 02:03:47.826000+00:00        8.0</w:t>
      </w:r>
    </w:p>
    <w:p w:rsidR="00ED133F" w:rsidRDefault="00ED133F" w:rsidP="00ED133F">
      <w:pPr>
        <w:spacing w:after="0"/>
      </w:pPr>
      <w:r>
        <w:t>2023-08-08 02:03:48.339000+00:00        8.0</w:t>
      </w:r>
    </w:p>
    <w:p w:rsidR="00ED133F" w:rsidRDefault="00ED133F" w:rsidP="00ED133F">
      <w:pPr>
        <w:spacing w:after="0"/>
      </w:pPr>
      <w:r>
        <w:t>2023-08-08 02:03:48.849000+00:00        8.0</w:t>
      </w:r>
    </w:p>
    <w:p w:rsidR="00ED133F" w:rsidRDefault="00ED133F" w:rsidP="00ED133F">
      <w:pPr>
        <w:spacing w:after="0"/>
      </w:pPr>
      <w:r>
        <w:t>2023-08-08 02:03:49.364000+00:00        8.0</w:t>
      </w:r>
    </w:p>
    <w:p w:rsidR="00ED133F" w:rsidRDefault="00ED133F" w:rsidP="00ED133F">
      <w:pPr>
        <w:spacing w:after="0"/>
      </w:pPr>
      <w:r>
        <w:t>2023-08-08 02:03:49.872000+00:00        8.0</w:t>
      </w:r>
    </w:p>
    <w:p w:rsidR="00ED133F" w:rsidRDefault="00ED133F" w:rsidP="00ED133F">
      <w:pPr>
        <w:spacing w:after="0"/>
      </w:pPr>
      <w:r>
        <w:t>2023-08-08 02:03:50.385000+00:00        8.0</w:t>
      </w:r>
    </w:p>
    <w:p w:rsidR="00ED133F" w:rsidRDefault="00ED133F" w:rsidP="00ED133F">
      <w:pPr>
        <w:spacing w:after="0"/>
      </w:pPr>
      <w:r>
        <w:t>2023-08-08 02:03:50.899000+00:00        8.0</w:t>
      </w:r>
    </w:p>
    <w:p w:rsidR="00ED133F" w:rsidRDefault="00ED133F" w:rsidP="00ED133F">
      <w:pPr>
        <w:spacing w:after="0"/>
      </w:pPr>
      <w:r>
        <w:t>2023-08-08 02:03:51.409000+00:00        8.0</w:t>
      </w:r>
    </w:p>
    <w:p w:rsidR="00ED133F" w:rsidRDefault="00ED133F" w:rsidP="00ED133F">
      <w:pPr>
        <w:spacing w:after="0"/>
      </w:pPr>
      <w:r>
        <w:t>2023-08-08 02:03:51.924000+00:00        8.0</w:t>
      </w:r>
    </w:p>
    <w:p w:rsidR="00ED133F" w:rsidRDefault="00ED133F" w:rsidP="00ED133F">
      <w:pPr>
        <w:spacing w:after="0"/>
      </w:pPr>
      <w:r>
        <w:t>2023-08-08 02:03:52.432000+00:00        8.0</w:t>
      </w:r>
    </w:p>
    <w:p w:rsidR="00ED133F" w:rsidRDefault="00ED133F" w:rsidP="00ED133F">
      <w:pPr>
        <w:spacing w:after="0"/>
      </w:pPr>
      <w:r>
        <w:t>2023-08-08 02:03:52.948000+00:00        8.0</w:t>
      </w:r>
    </w:p>
    <w:p w:rsidR="00ED133F" w:rsidRDefault="00ED133F" w:rsidP="00ED133F">
      <w:pPr>
        <w:spacing w:after="0"/>
      </w:pPr>
      <w:r>
        <w:t>2023-08-08 02:03:53.458000+00:00        8.0</w:t>
      </w:r>
    </w:p>
    <w:p w:rsidR="00ED133F" w:rsidRDefault="00ED133F" w:rsidP="00ED133F">
      <w:pPr>
        <w:spacing w:after="0"/>
      </w:pPr>
      <w:r>
        <w:t>2023-08-08 02:03:53.969000+00:00        8.0</w:t>
      </w:r>
    </w:p>
    <w:p w:rsidR="00ED133F" w:rsidRDefault="00ED133F" w:rsidP="00ED133F">
      <w:pPr>
        <w:spacing w:after="0"/>
      </w:pPr>
      <w:r>
        <w:t>2023-08-08 02:03:54.485000+00:00        8.0</w:t>
      </w:r>
    </w:p>
    <w:p w:rsidR="00ED133F" w:rsidRDefault="00ED133F" w:rsidP="00ED133F">
      <w:pPr>
        <w:spacing w:after="0"/>
      </w:pPr>
      <w:r>
        <w:t>2023-08-08 02:03:54.995000+00:00        8.0</w:t>
      </w:r>
    </w:p>
    <w:p w:rsidR="00ED133F" w:rsidRDefault="00ED133F" w:rsidP="00ED133F">
      <w:pPr>
        <w:spacing w:after="0"/>
      </w:pPr>
      <w:r>
        <w:t>2023-08-08 02:03:55.507000+00:00        8.0</w:t>
      </w:r>
    </w:p>
    <w:p w:rsidR="00ED133F" w:rsidRDefault="00ED133F" w:rsidP="00ED133F">
      <w:pPr>
        <w:spacing w:after="0"/>
      </w:pPr>
      <w:r>
        <w:t>2023-08-08 02:03:56.017000+00:00        8.0</w:t>
      </w:r>
    </w:p>
    <w:p w:rsidR="00ED133F" w:rsidRDefault="00ED133F" w:rsidP="00ED133F">
      <w:pPr>
        <w:spacing w:after="0"/>
      </w:pPr>
      <w:r>
        <w:t>2023-08-08 02:03:56.529000+00:00        8.0</w:t>
      </w:r>
    </w:p>
    <w:p w:rsidR="00ED133F" w:rsidRDefault="00ED133F" w:rsidP="00ED133F">
      <w:pPr>
        <w:spacing w:after="0"/>
      </w:pPr>
      <w:r>
        <w:t>2023-08-08 02:03:57.040000+00:00        8.0</w:t>
      </w:r>
    </w:p>
    <w:p w:rsidR="00ED133F" w:rsidRDefault="00ED133F" w:rsidP="00ED133F">
      <w:pPr>
        <w:spacing w:after="0"/>
      </w:pPr>
      <w:r>
        <w:t>2023-08-08 02:03:57.555000+00:00        8.0</w:t>
      </w:r>
    </w:p>
    <w:p w:rsidR="00ED133F" w:rsidRDefault="00ED133F" w:rsidP="00ED133F">
      <w:pPr>
        <w:spacing w:after="0"/>
      </w:pPr>
      <w:r>
        <w:t>2023-08-08 02:03:58.067000+00:00        8.0</w:t>
      </w:r>
    </w:p>
    <w:p w:rsidR="00ED133F" w:rsidRDefault="00ED133F" w:rsidP="00ED133F">
      <w:pPr>
        <w:spacing w:after="0"/>
      </w:pPr>
      <w:r>
        <w:t>2023-08-08 02:03:58.576000+00:00        8.0</w:t>
      </w:r>
    </w:p>
    <w:p w:rsidR="00ED133F" w:rsidRDefault="00ED133F" w:rsidP="00ED133F">
      <w:pPr>
        <w:spacing w:after="0"/>
      </w:pPr>
      <w:r>
        <w:t>2023-08-08 02:03:59.091000+00:00        8.0</w:t>
      </w:r>
    </w:p>
    <w:p w:rsidR="00ED133F" w:rsidRDefault="00ED133F" w:rsidP="00ED133F">
      <w:pPr>
        <w:spacing w:after="0"/>
      </w:pPr>
      <w:r>
        <w:t>2023-08-08 02:03:59.602000+00:00        8.0</w:t>
      </w:r>
    </w:p>
    <w:p w:rsidR="00ED133F" w:rsidRDefault="00ED133F" w:rsidP="00ED133F">
      <w:pPr>
        <w:spacing w:after="0"/>
      </w:pPr>
      <w:r>
        <w:t>2023-08-08 02:04:00.115000+00:00        8.0</w:t>
      </w:r>
    </w:p>
    <w:p w:rsidR="00ED133F" w:rsidRDefault="00ED133F" w:rsidP="00ED133F">
      <w:pPr>
        <w:spacing w:after="0"/>
      </w:pPr>
      <w:r>
        <w:t>2023-08-08 02:04:00.626000+00:00        8.0</w:t>
      </w:r>
    </w:p>
    <w:p w:rsidR="00ED133F" w:rsidRDefault="00ED133F" w:rsidP="00ED133F">
      <w:pPr>
        <w:spacing w:after="0"/>
      </w:pPr>
      <w:r>
        <w:t>2023-08-08 02:04:01.138000+00:00        8.0</w:t>
      </w:r>
    </w:p>
    <w:p w:rsidR="00ED133F" w:rsidRDefault="00ED133F" w:rsidP="00ED133F">
      <w:pPr>
        <w:spacing w:after="0"/>
      </w:pPr>
      <w:r>
        <w:t>2023-08-08 02:04:01.648000+00:00        8.0</w:t>
      </w:r>
    </w:p>
    <w:p w:rsidR="00ED133F" w:rsidRDefault="00ED133F" w:rsidP="00ED133F">
      <w:pPr>
        <w:spacing w:after="0"/>
      </w:pPr>
      <w:r>
        <w:t>2023-08-08 02:04:02.161000+00:00        8.0</w:t>
      </w:r>
    </w:p>
    <w:p w:rsidR="00ED133F" w:rsidRDefault="00ED133F" w:rsidP="00ED133F">
      <w:pPr>
        <w:spacing w:after="0"/>
      </w:pPr>
      <w:r>
        <w:t>2023-08-08 02:04:02.671000+00:00        8.0</w:t>
      </w:r>
    </w:p>
    <w:p w:rsidR="00ED133F" w:rsidRDefault="00ED133F" w:rsidP="00ED133F">
      <w:pPr>
        <w:spacing w:after="0"/>
      </w:pPr>
      <w:r>
        <w:t>2023-08-08 02:04:03.185000+00:00        8.0</w:t>
      </w:r>
    </w:p>
    <w:p w:rsidR="00ED133F" w:rsidRDefault="00ED133F" w:rsidP="00ED133F">
      <w:pPr>
        <w:spacing w:after="0"/>
      </w:pPr>
      <w:r>
        <w:t>2023-08-08 02:04:03.696000+00:00        8.0</w:t>
      </w:r>
    </w:p>
    <w:p w:rsidR="00ED133F" w:rsidRDefault="00ED133F" w:rsidP="00ED133F">
      <w:pPr>
        <w:spacing w:after="0"/>
      </w:pPr>
      <w:r>
        <w:t>2023-08-08 02:04:04.210000+00:00        8.0</w:t>
      </w:r>
    </w:p>
    <w:p w:rsidR="00ED133F" w:rsidRDefault="00ED133F" w:rsidP="00ED133F">
      <w:pPr>
        <w:spacing w:after="0"/>
      </w:pPr>
      <w:r>
        <w:t>2023-08-08 02:04:04.721000+00:00        8.0</w:t>
      </w:r>
    </w:p>
    <w:p w:rsidR="00ED133F" w:rsidRDefault="00ED133F" w:rsidP="00ED133F">
      <w:pPr>
        <w:spacing w:after="0"/>
      </w:pPr>
      <w:r>
        <w:t>2023-08-08 02:04:05.233000+00:00        8.0</w:t>
      </w:r>
    </w:p>
    <w:p w:rsidR="00ED133F" w:rsidRDefault="00ED133F" w:rsidP="00ED133F">
      <w:pPr>
        <w:spacing w:after="0"/>
      </w:pPr>
      <w:r>
        <w:t>2023-08-08 02:04:05.744000+00:00        8.0</w:t>
      </w:r>
    </w:p>
    <w:p w:rsidR="00ED133F" w:rsidRDefault="00ED133F" w:rsidP="00ED133F">
      <w:pPr>
        <w:spacing w:after="0"/>
      </w:pPr>
      <w:r>
        <w:t>2023-08-08 02:04:06.256000+00:00        8.0</w:t>
      </w:r>
    </w:p>
    <w:p w:rsidR="00ED133F" w:rsidRDefault="00ED133F" w:rsidP="00ED133F">
      <w:pPr>
        <w:spacing w:after="0"/>
      </w:pPr>
      <w:r>
        <w:t>2023-08-08 02:04:06.772000+00:00        8.0</w:t>
      </w:r>
    </w:p>
    <w:p w:rsidR="00ED133F" w:rsidRDefault="00ED133F" w:rsidP="00ED133F">
      <w:pPr>
        <w:spacing w:after="0"/>
      </w:pPr>
      <w:r>
        <w:t>2023-08-08 02:04:07.281000+00:00        8.0</w:t>
      </w:r>
    </w:p>
    <w:p w:rsidR="00ED133F" w:rsidRDefault="00ED133F" w:rsidP="00ED133F">
      <w:pPr>
        <w:spacing w:after="0"/>
      </w:pPr>
      <w:r>
        <w:t>2023-08-08 02:04:07.792000+00:00        8.0</w:t>
      </w:r>
    </w:p>
    <w:p w:rsidR="00ED133F" w:rsidRDefault="00ED133F" w:rsidP="00ED133F">
      <w:pPr>
        <w:spacing w:after="0"/>
      </w:pPr>
      <w:r>
        <w:t>2023-08-08 02:04:08.304000+00:00        8.0</w:t>
      </w:r>
    </w:p>
    <w:p w:rsidR="00ED133F" w:rsidRDefault="00ED133F" w:rsidP="00ED133F">
      <w:pPr>
        <w:spacing w:after="0"/>
      </w:pPr>
      <w:r>
        <w:t>2023-08-08 02:04:08.818000+00:00        8.0</w:t>
      </w:r>
    </w:p>
    <w:p w:rsidR="00ED133F" w:rsidRDefault="00ED133F" w:rsidP="00ED133F">
      <w:pPr>
        <w:spacing w:after="0"/>
      </w:pPr>
      <w:r>
        <w:t>2023-08-08 02:04:09.330000+00:00        8.0</w:t>
      </w:r>
    </w:p>
    <w:p w:rsidR="00ED133F" w:rsidRDefault="00ED133F" w:rsidP="00ED133F">
      <w:pPr>
        <w:spacing w:after="0"/>
      </w:pPr>
      <w:r>
        <w:t>2023-08-08 02:04:09.844000+00:00        8.0</w:t>
      </w:r>
    </w:p>
    <w:p w:rsidR="00ED133F" w:rsidRDefault="00ED133F" w:rsidP="00ED133F">
      <w:pPr>
        <w:spacing w:after="0"/>
      </w:pPr>
      <w:r>
        <w:t>2023-08-08 02:04:10.353000+00:00        8.0</w:t>
      </w:r>
    </w:p>
    <w:p w:rsidR="00ED133F" w:rsidRDefault="00ED133F" w:rsidP="00ED133F">
      <w:pPr>
        <w:spacing w:after="0"/>
      </w:pPr>
      <w:r>
        <w:t>2023-08-08 02:04:10.866000+00:00        8.0</w:t>
      </w:r>
    </w:p>
    <w:p w:rsidR="00ED133F" w:rsidRDefault="00ED133F" w:rsidP="00ED133F">
      <w:pPr>
        <w:spacing w:after="0"/>
      </w:pPr>
      <w:r>
        <w:t>2023-08-08 02:04:11.378000+00:00        8.0</w:t>
      </w:r>
    </w:p>
    <w:p w:rsidR="00ED133F" w:rsidRDefault="00ED133F" w:rsidP="00ED133F">
      <w:pPr>
        <w:spacing w:after="0"/>
      </w:pPr>
      <w:r>
        <w:t>2023-08-08 02:04:11.892000+00:00        8.0</w:t>
      </w:r>
    </w:p>
    <w:p w:rsidR="00ED133F" w:rsidRDefault="00ED133F" w:rsidP="00ED133F">
      <w:pPr>
        <w:spacing w:after="0"/>
      </w:pPr>
      <w:r>
        <w:t>2023-08-08 02:04:12.403000+00:00        8.0</w:t>
      </w:r>
    </w:p>
    <w:p w:rsidR="00ED133F" w:rsidRDefault="00ED133F" w:rsidP="00ED133F">
      <w:pPr>
        <w:spacing w:after="0"/>
      </w:pPr>
      <w:r>
        <w:t>2023-08-08 02:04:12.915000+00:00        8.0</w:t>
      </w:r>
    </w:p>
    <w:p w:rsidR="00ED133F" w:rsidRDefault="00ED133F" w:rsidP="00ED133F">
      <w:pPr>
        <w:spacing w:after="0"/>
      </w:pPr>
      <w:r>
        <w:t>2023-08-08 02:04:13.425000+00:00        8.0</w:t>
      </w:r>
    </w:p>
    <w:p w:rsidR="00ED133F" w:rsidRDefault="00ED133F" w:rsidP="00ED133F">
      <w:pPr>
        <w:spacing w:after="0"/>
      </w:pPr>
      <w:r>
        <w:t>2023-08-08 02:04:13.939000+00:00        8.0</w:t>
      </w:r>
    </w:p>
    <w:p w:rsidR="00ED133F" w:rsidRDefault="00ED133F" w:rsidP="00ED133F">
      <w:pPr>
        <w:spacing w:after="0"/>
      </w:pPr>
      <w:r>
        <w:t>2023-08-08 02:04:14.450000+00:00        8.0</w:t>
      </w:r>
    </w:p>
    <w:p w:rsidR="00ED133F" w:rsidRDefault="00ED133F" w:rsidP="00ED133F">
      <w:pPr>
        <w:spacing w:after="0"/>
      </w:pPr>
      <w:r>
        <w:t>2023-08-08 02:04:14.961000+00:00        8.0</w:t>
      </w:r>
    </w:p>
    <w:p w:rsidR="00ED133F" w:rsidRDefault="00ED133F" w:rsidP="00ED133F">
      <w:pPr>
        <w:spacing w:after="0"/>
      </w:pPr>
      <w:r>
        <w:t>2023-08-08 02:04:15.473000+00:00        8.0</w:t>
      </w:r>
    </w:p>
    <w:p w:rsidR="00ED133F" w:rsidRDefault="00ED133F" w:rsidP="00ED133F">
      <w:pPr>
        <w:spacing w:after="0"/>
      </w:pPr>
      <w:r>
        <w:t>2023-08-08 02:04:15.984000+00:00        8.0</w:t>
      </w:r>
    </w:p>
    <w:p w:rsidR="00ED133F" w:rsidRDefault="00ED133F" w:rsidP="00ED133F">
      <w:pPr>
        <w:spacing w:after="0"/>
      </w:pPr>
      <w:r>
        <w:t>2023-08-08 02:04:16.497000+00:00        8.0</w:t>
      </w:r>
    </w:p>
    <w:p w:rsidR="00ED133F" w:rsidRDefault="00ED133F" w:rsidP="00ED133F">
      <w:pPr>
        <w:spacing w:after="0"/>
      </w:pPr>
      <w:r>
        <w:t>2023-08-08 02:04:17.010000+00:00        8.0</w:t>
      </w:r>
    </w:p>
    <w:p w:rsidR="00ED133F" w:rsidRDefault="00ED133F" w:rsidP="00ED133F">
      <w:pPr>
        <w:spacing w:after="0"/>
      </w:pPr>
      <w:r>
        <w:t>2023-08-08 02:04:17.521000+00:00        8.0</w:t>
      </w:r>
    </w:p>
    <w:p w:rsidR="00ED133F" w:rsidRDefault="00ED133F" w:rsidP="00ED133F">
      <w:pPr>
        <w:spacing w:after="0"/>
      </w:pPr>
      <w:r>
        <w:t>2023-08-08 02:04:18.035000+00:00        8.0</w:t>
      </w:r>
    </w:p>
    <w:p w:rsidR="00ED133F" w:rsidRDefault="00ED133F" w:rsidP="00ED133F">
      <w:pPr>
        <w:spacing w:after="0"/>
      </w:pPr>
      <w:r>
        <w:t>2023-08-08 02:04:18.545000+00:00        8.0</w:t>
      </w:r>
    </w:p>
    <w:p w:rsidR="00ED133F" w:rsidRDefault="00ED133F" w:rsidP="00ED133F">
      <w:pPr>
        <w:spacing w:after="0"/>
      </w:pPr>
      <w:r>
        <w:t>2023-08-08 02:04:19.059000+00:00        8.0</w:t>
      </w:r>
    </w:p>
    <w:p w:rsidR="00ED133F" w:rsidRDefault="00ED133F" w:rsidP="00ED133F">
      <w:pPr>
        <w:spacing w:after="0"/>
      </w:pPr>
      <w:r>
        <w:t>2023-08-08 02:04:19.567000+00:00        8.0</w:t>
      </w:r>
    </w:p>
    <w:p w:rsidR="00ED133F" w:rsidRDefault="00ED133F" w:rsidP="00ED133F">
      <w:pPr>
        <w:spacing w:after="0"/>
      </w:pPr>
      <w:r>
        <w:t>2023-08-08 02:04:20.080000+00:00        8.0</w:t>
      </w:r>
    </w:p>
    <w:p w:rsidR="00ED133F" w:rsidRDefault="00ED133F" w:rsidP="00ED133F">
      <w:pPr>
        <w:spacing w:after="0"/>
      </w:pPr>
      <w:r>
        <w:t>2023-08-08 02:04:20.594000+00:00        8.0</w:t>
      </w:r>
    </w:p>
    <w:p w:rsidR="00ED133F" w:rsidRDefault="00ED133F" w:rsidP="00ED133F">
      <w:pPr>
        <w:spacing w:after="0"/>
      </w:pPr>
      <w:r>
        <w:t>2023-08-08 02:04:21.107000+00:00        8.0</w:t>
      </w:r>
    </w:p>
    <w:p w:rsidR="00ED133F" w:rsidRDefault="00ED133F" w:rsidP="00ED133F">
      <w:pPr>
        <w:spacing w:after="0"/>
      </w:pPr>
      <w:r>
        <w:t>2023-08-08 02:04:21.618000+00:00        8.0</w:t>
      </w:r>
    </w:p>
    <w:p w:rsidR="00ED133F" w:rsidRDefault="00ED133F" w:rsidP="00ED133F">
      <w:pPr>
        <w:spacing w:after="0"/>
      </w:pPr>
      <w:r>
        <w:t>2023-08-08 02:04:22.128000+00:00        8.0</w:t>
      </w:r>
    </w:p>
    <w:p w:rsidR="00ED133F" w:rsidRDefault="00ED133F" w:rsidP="00ED133F">
      <w:pPr>
        <w:spacing w:after="0"/>
      </w:pPr>
      <w:r>
        <w:t>2023-08-08 02:04:22.642000+00:00        8.0</w:t>
      </w:r>
    </w:p>
    <w:p w:rsidR="00ED133F" w:rsidRDefault="00ED133F" w:rsidP="00ED133F">
      <w:pPr>
        <w:spacing w:after="0"/>
      </w:pPr>
      <w:r>
        <w:t>2023-08-08 02:04:23.154000+00:00        8.0</w:t>
      </w:r>
    </w:p>
    <w:p w:rsidR="00ED133F" w:rsidRDefault="00ED133F" w:rsidP="00ED133F">
      <w:pPr>
        <w:spacing w:after="0"/>
      </w:pPr>
      <w:r>
        <w:t>2023-08-08 02:04:23.665000+00:00        8.0</w:t>
      </w:r>
    </w:p>
    <w:p w:rsidR="00ED133F" w:rsidRDefault="00ED133F" w:rsidP="00ED133F">
      <w:pPr>
        <w:spacing w:after="0"/>
      </w:pPr>
      <w:r>
        <w:t>2023-08-08 02:04:24.177000+00:00        8.0</w:t>
      </w:r>
    </w:p>
    <w:p w:rsidR="00ED133F" w:rsidRDefault="00ED133F" w:rsidP="00ED133F">
      <w:pPr>
        <w:spacing w:after="0"/>
      </w:pPr>
      <w:r>
        <w:t>2023-08-08 02:04:24.691000+00:00        8.0</w:t>
      </w:r>
    </w:p>
    <w:p w:rsidR="00ED133F" w:rsidRDefault="00ED133F" w:rsidP="00ED133F">
      <w:pPr>
        <w:spacing w:after="0"/>
      </w:pPr>
      <w:r>
        <w:t>2023-08-08 02:04:25.201000+00:00        8.0</w:t>
      </w:r>
    </w:p>
    <w:p w:rsidR="00ED133F" w:rsidRDefault="00ED133F" w:rsidP="00ED133F">
      <w:pPr>
        <w:spacing w:after="0"/>
      </w:pPr>
      <w:r>
        <w:t>2023-08-08 02:04:25.713000+00:00        8.0</w:t>
      </w:r>
    </w:p>
    <w:p w:rsidR="00ED133F" w:rsidRDefault="00ED133F" w:rsidP="00ED133F">
      <w:pPr>
        <w:spacing w:after="0"/>
      </w:pPr>
      <w:r>
        <w:t>2023-08-08 02:04:26.225000+00:00        8.0</w:t>
      </w:r>
    </w:p>
    <w:p w:rsidR="00ED133F" w:rsidRDefault="00ED133F" w:rsidP="00ED133F">
      <w:pPr>
        <w:spacing w:after="0"/>
      </w:pPr>
      <w:r>
        <w:t>2023-08-08 02:04:26.736000+00:00        8.0</w:t>
      </w:r>
    </w:p>
    <w:p w:rsidR="00ED133F" w:rsidRDefault="00ED133F" w:rsidP="00ED133F">
      <w:pPr>
        <w:spacing w:after="0"/>
      </w:pPr>
      <w:r>
        <w:t>2023-08-08 02:04:27.250000+00:00        8.0</w:t>
      </w:r>
    </w:p>
    <w:p w:rsidR="00ED133F" w:rsidRDefault="00ED133F" w:rsidP="00ED133F">
      <w:pPr>
        <w:spacing w:after="0"/>
      </w:pPr>
      <w:r>
        <w:t>2023-08-08 02:04:27.759000+00:00        8.0</w:t>
      </w:r>
    </w:p>
    <w:p w:rsidR="00ED133F" w:rsidRDefault="00ED133F" w:rsidP="00ED133F">
      <w:pPr>
        <w:spacing w:after="0"/>
      </w:pPr>
      <w:r>
        <w:t>2023-08-08 02:04:28.273000+00:00        8.0</w:t>
      </w:r>
    </w:p>
    <w:p w:rsidR="00ED133F" w:rsidRDefault="00ED133F" w:rsidP="00ED133F">
      <w:pPr>
        <w:spacing w:after="0"/>
      </w:pPr>
      <w:r>
        <w:t>2023-08-08 02:04:28.788000+00:00        8.0</w:t>
      </w:r>
    </w:p>
    <w:p w:rsidR="00ED133F" w:rsidRDefault="00ED133F" w:rsidP="00ED133F">
      <w:pPr>
        <w:spacing w:after="0"/>
      </w:pPr>
      <w:r>
        <w:t>2023-08-08 02:04:29.295000+00:00        8.0</w:t>
      </w:r>
    </w:p>
    <w:p w:rsidR="00ED133F" w:rsidRDefault="00ED133F" w:rsidP="00ED133F">
      <w:pPr>
        <w:spacing w:after="0"/>
      </w:pPr>
      <w:r>
        <w:t>2023-08-08 02:04:29.809000+00:00        8.0</w:t>
      </w:r>
    </w:p>
    <w:p w:rsidR="00ED133F" w:rsidRDefault="00ED133F" w:rsidP="00ED133F">
      <w:pPr>
        <w:spacing w:after="0"/>
      </w:pPr>
      <w:r>
        <w:t>2023-08-08 02:04:30.320000+00:00        8.0</w:t>
      </w:r>
    </w:p>
    <w:p w:rsidR="00ED133F" w:rsidRDefault="00ED133F" w:rsidP="00ED133F">
      <w:pPr>
        <w:spacing w:after="0"/>
      </w:pPr>
      <w:r>
        <w:t>2023-08-08 02:04:30.833000+00:00        8.0</w:t>
      </w:r>
    </w:p>
    <w:p w:rsidR="00ED133F" w:rsidRDefault="00ED133F" w:rsidP="00ED133F">
      <w:pPr>
        <w:spacing w:after="0"/>
      </w:pPr>
      <w:r>
        <w:t>2023-08-08 02:04:31.345000+00:00        8.0</w:t>
      </w:r>
    </w:p>
    <w:p w:rsidR="00ED133F" w:rsidRDefault="00ED133F" w:rsidP="00ED133F">
      <w:pPr>
        <w:spacing w:after="0"/>
      </w:pPr>
      <w:r>
        <w:t>2023-08-08 02:04:31.855000+00:00        8.0</w:t>
      </w:r>
    </w:p>
    <w:p w:rsidR="00ED133F" w:rsidRDefault="00ED133F" w:rsidP="00ED133F">
      <w:pPr>
        <w:spacing w:after="0"/>
      </w:pPr>
      <w:r>
        <w:t>2023-08-08 02:04:32.371000+00:00        8.0</w:t>
      </w:r>
    </w:p>
    <w:p w:rsidR="00ED133F" w:rsidRDefault="00ED133F" w:rsidP="00ED133F">
      <w:pPr>
        <w:spacing w:after="0"/>
      </w:pPr>
      <w:r>
        <w:t>2023-08-08 02:04:32.880000+00:00        8.0</w:t>
      </w:r>
    </w:p>
    <w:p w:rsidR="00ED133F" w:rsidRDefault="00ED133F" w:rsidP="00ED133F">
      <w:pPr>
        <w:spacing w:after="0"/>
      </w:pPr>
      <w:r>
        <w:t>2023-08-08 02:04:33.395000+00:00        8.0</w:t>
      </w:r>
    </w:p>
    <w:p w:rsidR="00ED133F" w:rsidRDefault="00ED133F" w:rsidP="00ED133F">
      <w:pPr>
        <w:spacing w:after="0"/>
      </w:pPr>
      <w:r>
        <w:t>2023-08-08 02:04:33.904000+00:00        8.0</w:t>
      </w:r>
    </w:p>
    <w:p w:rsidR="00ED133F" w:rsidRDefault="00ED133F" w:rsidP="00ED133F">
      <w:pPr>
        <w:spacing w:after="0"/>
      </w:pPr>
      <w:r>
        <w:t>2023-08-08 02:04:34.415000+00:00        8.0</w:t>
      </w:r>
    </w:p>
    <w:p w:rsidR="00ED133F" w:rsidRDefault="00ED133F" w:rsidP="00ED133F">
      <w:pPr>
        <w:spacing w:after="0"/>
      </w:pPr>
      <w:r>
        <w:t>2023-08-08 02:04:34.927000+00:00        8.0</w:t>
      </w:r>
    </w:p>
    <w:p w:rsidR="00ED133F" w:rsidRDefault="00ED133F" w:rsidP="00ED133F">
      <w:pPr>
        <w:spacing w:after="0"/>
      </w:pPr>
      <w:r>
        <w:t>2023-08-08 02:04:35.442000+00:00        8.0</w:t>
      </w:r>
    </w:p>
    <w:p w:rsidR="00ED133F" w:rsidRDefault="00ED133F" w:rsidP="00ED133F">
      <w:pPr>
        <w:spacing w:after="0"/>
      </w:pPr>
      <w:r>
        <w:t>2023-08-08 02:04:35.954000+00:00        8.0</w:t>
      </w:r>
    </w:p>
    <w:p w:rsidR="00ED133F" w:rsidRDefault="00ED133F" w:rsidP="00ED133F">
      <w:pPr>
        <w:spacing w:after="0"/>
      </w:pPr>
      <w:r>
        <w:t>2023-08-08 02:04:36.463000+00:00        8.0</w:t>
      </w:r>
    </w:p>
    <w:p w:rsidR="00ED133F" w:rsidRDefault="00ED133F" w:rsidP="00ED133F">
      <w:pPr>
        <w:spacing w:after="0"/>
      </w:pPr>
      <w:r>
        <w:t>2023-08-08 02:04:36.976000+00:00        8.0</w:t>
      </w:r>
    </w:p>
    <w:p w:rsidR="00ED133F" w:rsidRDefault="00ED133F" w:rsidP="00ED133F">
      <w:pPr>
        <w:spacing w:after="0"/>
      </w:pPr>
      <w:r>
        <w:t>2023-08-08 02:04:37.491000+00:00        8.0</w:t>
      </w:r>
    </w:p>
    <w:p w:rsidR="00ED133F" w:rsidRDefault="00ED133F" w:rsidP="00ED133F">
      <w:pPr>
        <w:spacing w:after="0"/>
      </w:pPr>
      <w:r>
        <w:t>2023-08-08 02:04:38.002000+00:00        8.0</w:t>
      </w:r>
    </w:p>
    <w:p w:rsidR="00ED133F" w:rsidRDefault="00ED133F" w:rsidP="00ED133F">
      <w:pPr>
        <w:spacing w:after="0"/>
      </w:pPr>
      <w:r>
        <w:t>2023-08-08 02:04:38.513000+00:00        8.0</w:t>
      </w:r>
    </w:p>
    <w:p w:rsidR="00ED133F" w:rsidRDefault="00ED133F" w:rsidP="00ED133F">
      <w:pPr>
        <w:spacing w:after="0"/>
      </w:pPr>
      <w:r>
        <w:t>2023-08-08 02:04:39.026000+00:00        8.0</w:t>
      </w:r>
    </w:p>
    <w:p w:rsidR="00ED133F" w:rsidRDefault="00ED133F" w:rsidP="00ED133F">
      <w:pPr>
        <w:spacing w:after="0"/>
      </w:pPr>
      <w:r>
        <w:t>2023-08-08 02:04:39.535000+00:00        8.0</w:t>
      </w:r>
    </w:p>
    <w:p w:rsidR="00ED133F" w:rsidRDefault="00ED133F" w:rsidP="00ED133F">
      <w:pPr>
        <w:spacing w:after="0"/>
      </w:pPr>
      <w:r>
        <w:t>2023-08-08 02:04:40.048000+00:00        8.0</w:t>
      </w:r>
    </w:p>
    <w:p w:rsidR="00ED133F" w:rsidRDefault="00ED133F" w:rsidP="00ED133F">
      <w:pPr>
        <w:spacing w:after="0"/>
      </w:pPr>
      <w:r>
        <w:t>2023-08-08 02:04:40.562000+00:00        8.0</w:t>
      </w:r>
    </w:p>
    <w:p w:rsidR="00ED133F" w:rsidRDefault="00ED133F" w:rsidP="00ED133F">
      <w:pPr>
        <w:spacing w:after="0"/>
      </w:pPr>
      <w:r>
        <w:t>2023-08-08 02:04:41.073000+00:00        8.0</w:t>
      </w:r>
    </w:p>
    <w:p w:rsidR="00ED133F" w:rsidRDefault="00ED133F" w:rsidP="00ED133F">
      <w:pPr>
        <w:spacing w:after="0"/>
      </w:pPr>
      <w:r>
        <w:t>2023-08-08 02:04:41.584000+00:00        8.0</w:t>
      </w:r>
    </w:p>
    <w:p w:rsidR="00ED133F" w:rsidRDefault="00ED133F" w:rsidP="00ED133F">
      <w:pPr>
        <w:spacing w:after="0"/>
      </w:pPr>
      <w:r>
        <w:t>2023-08-08 02:04:42.098000+00:00        8.0</w:t>
      </w:r>
    </w:p>
    <w:p w:rsidR="00ED133F" w:rsidRDefault="00ED133F" w:rsidP="00ED133F">
      <w:pPr>
        <w:spacing w:after="0"/>
      </w:pPr>
      <w:r>
        <w:t>2023-08-08 02:04:42.611000+00:00        8.0</w:t>
      </w:r>
    </w:p>
    <w:p w:rsidR="00ED133F" w:rsidRDefault="00ED133F" w:rsidP="00ED133F">
      <w:pPr>
        <w:spacing w:after="0"/>
      </w:pPr>
      <w:r>
        <w:t>2023-08-08 02:04:43.120000+00:00        8.0</w:t>
      </w:r>
    </w:p>
    <w:p w:rsidR="00ED133F" w:rsidRDefault="00ED133F" w:rsidP="00ED133F">
      <w:pPr>
        <w:spacing w:after="0"/>
      </w:pPr>
      <w:r>
        <w:t>2023-08-08 02:04:43.631000+00:00        8.0</w:t>
      </w:r>
    </w:p>
    <w:p w:rsidR="00ED133F" w:rsidRDefault="00ED133F" w:rsidP="00ED133F">
      <w:pPr>
        <w:spacing w:after="0"/>
      </w:pPr>
      <w:r>
        <w:t>2023-08-08 02:04:44.145000+00:00        8.0</w:t>
      </w:r>
    </w:p>
    <w:p w:rsidR="00ED133F" w:rsidRDefault="00ED133F" w:rsidP="00ED133F">
      <w:pPr>
        <w:spacing w:after="0"/>
      </w:pPr>
      <w:r>
        <w:t>2023-08-08 02:04:44.657000+00:00        8.0</w:t>
      </w:r>
    </w:p>
    <w:p w:rsidR="00ED133F" w:rsidRDefault="00ED133F" w:rsidP="00ED133F">
      <w:pPr>
        <w:spacing w:after="0"/>
      </w:pPr>
      <w:r>
        <w:t>2023-08-08 02:04:45.169000+00:00        8.0</w:t>
      </w:r>
    </w:p>
    <w:p w:rsidR="00ED133F" w:rsidRDefault="00ED133F" w:rsidP="00ED133F">
      <w:pPr>
        <w:spacing w:after="0"/>
      </w:pPr>
      <w:r>
        <w:t>2023-08-08 02:04:45.682000+00:00        8.0</w:t>
      </w:r>
    </w:p>
    <w:p w:rsidR="00ED133F" w:rsidRDefault="00ED133F" w:rsidP="00ED133F">
      <w:pPr>
        <w:spacing w:after="0"/>
      </w:pPr>
      <w:r>
        <w:t>2023-08-08 02:04:46.192000+00:00        8.0</w:t>
      </w:r>
    </w:p>
    <w:p w:rsidR="00ED133F" w:rsidRDefault="00ED133F" w:rsidP="00ED133F">
      <w:pPr>
        <w:spacing w:after="0"/>
      </w:pPr>
      <w:r>
        <w:t>2023-08-08 02:04:46.704000+00:00        8.0</w:t>
      </w:r>
    </w:p>
    <w:p w:rsidR="00ED133F" w:rsidRDefault="00ED133F" w:rsidP="00ED133F">
      <w:pPr>
        <w:spacing w:after="0"/>
      </w:pPr>
      <w:r>
        <w:t>2023-08-08 02:04:47.214000+00:00        8.0</w:t>
      </w:r>
    </w:p>
    <w:p w:rsidR="00ED133F" w:rsidRDefault="00ED133F" w:rsidP="00ED133F">
      <w:pPr>
        <w:spacing w:after="0"/>
      </w:pPr>
      <w:r>
        <w:t>2023-08-08 02:04:47.727000+00:00        8.0</w:t>
      </w:r>
    </w:p>
    <w:p w:rsidR="00ED133F" w:rsidRDefault="00ED133F" w:rsidP="00ED133F">
      <w:pPr>
        <w:spacing w:after="0"/>
      </w:pPr>
      <w:r>
        <w:t>2023-08-08 02:04:48.242000+00:00        8.0</w:t>
      </w:r>
    </w:p>
    <w:p w:rsidR="00ED133F" w:rsidRDefault="00ED133F" w:rsidP="00ED133F">
      <w:pPr>
        <w:spacing w:after="0"/>
      </w:pPr>
      <w:r>
        <w:t>2023-08-08 02:04:48.754000+00:00        8.0</w:t>
      </w:r>
    </w:p>
    <w:p w:rsidR="00ED133F" w:rsidRDefault="00ED133F" w:rsidP="00ED133F">
      <w:pPr>
        <w:spacing w:after="0"/>
      </w:pPr>
      <w:r>
        <w:t>2023-08-08 02:04:49.265000+00:00        8.0</w:t>
      </w:r>
    </w:p>
    <w:p w:rsidR="00ED133F" w:rsidRDefault="00ED133F" w:rsidP="00ED133F">
      <w:pPr>
        <w:spacing w:after="0"/>
      </w:pPr>
      <w:r>
        <w:t>2023-08-08 02:04:49.778000+00:00        8.0</w:t>
      </w:r>
    </w:p>
    <w:p w:rsidR="00ED133F" w:rsidRDefault="00ED133F" w:rsidP="00ED133F">
      <w:pPr>
        <w:spacing w:after="0"/>
      </w:pPr>
      <w:r>
        <w:t>2023-08-08 02:04:50.290000+00:00        8.0</w:t>
      </w:r>
    </w:p>
    <w:p w:rsidR="00ED133F" w:rsidRDefault="00ED133F" w:rsidP="00ED133F">
      <w:pPr>
        <w:spacing w:after="0"/>
      </w:pPr>
      <w:r>
        <w:t>2023-08-08 02:04:50.801000+00:00        8.0</w:t>
      </w:r>
    </w:p>
    <w:p w:rsidR="00ED133F" w:rsidRDefault="00ED133F" w:rsidP="00ED133F">
      <w:pPr>
        <w:spacing w:after="0"/>
      </w:pPr>
      <w:r>
        <w:t>2023-08-08 02:04:51.313000+00:00        8.0</w:t>
      </w:r>
    </w:p>
    <w:p w:rsidR="00ED133F" w:rsidRDefault="00ED133F" w:rsidP="00ED133F">
      <w:pPr>
        <w:spacing w:after="0"/>
      </w:pPr>
      <w:r>
        <w:t>2023-08-08 02:04:51.826000+00:00        8.0</w:t>
      </w:r>
    </w:p>
    <w:p w:rsidR="00ED133F" w:rsidRDefault="00ED133F" w:rsidP="00ED133F">
      <w:pPr>
        <w:spacing w:after="0"/>
      </w:pPr>
      <w:r>
        <w:t>2023-08-08 02:04:52.335000+00:00        8.0</w:t>
      </w:r>
    </w:p>
    <w:p w:rsidR="00ED133F" w:rsidRDefault="00ED133F" w:rsidP="00ED133F">
      <w:pPr>
        <w:spacing w:after="0"/>
      </w:pPr>
      <w:r>
        <w:t>2023-08-08 02:04:52.849000+00:00        8.0</w:t>
      </w:r>
    </w:p>
    <w:p w:rsidR="00ED133F" w:rsidRDefault="00ED133F" w:rsidP="00ED133F">
      <w:pPr>
        <w:spacing w:after="0"/>
      </w:pPr>
      <w:r>
        <w:t>2023-08-08 02:04:53.362000+00:00        8.0</w:t>
      </w:r>
    </w:p>
    <w:p w:rsidR="00ED133F" w:rsidRDefault="00ED133F" w:rsidP="00ED133F">
      <w:pPr>
        <w:spacing w:after="0"/>
      </w:pPr>
      <w:r>
        <w:t>2023-08-08 02:04:53.873000+00:00        8.0</w:t>
      </w:r>
    </w:p>
    <w:p w:rsidR="00ED133F" w:rsidRDefault="00ED133F" w:rsidP="00ED133F">
      <w:pPr>
        <w:spacing w:after="0"/>
      </w:pPr>
      <w:r>
        <w:t>2023-08-08 02:04:54.383000+00:00        8.0</w:t>
      </w:r>
    </w:p>
    <w:p w:rsidR="00ED133F" w:rsidRDefault="00ED133F" w:rsidP="00ED133F">
      <w:pPr>
        <w:spacing w:after="0"/>
      </w:pPr>
      <w:r>
        <w:t>2023-08-08 02:04:54.898000+00:00        8.0</w:t>
      </w:r>
    </w:p>
    <w:p w:rsidR="00ED133F" w:rsidRDefault="00ED133F" w:rsidP="00ED133F">
      <w:pPr>
        <w:spacing w:after="0"/>
      </w:pPr>
      <w:r>
        <w:t>2023-08-08 02:04:55.409000+00:00        8.0</w:t>
      </w:r>
    </w:p>
    <w:p w:rsidR="00ED133F" w:rsidRDefault="00ED133F" w:rsidP="00ED133F">
      <w:pPr>
        <w:spacing w:after="0"/>
      </w:pPr>
      <w:r>
        <w:t>2023-08-08 02:04:55.920000+00:00        8.0</w:t>
      </w:r>
    </w:p>
    <w:p w:rsidR="00ED133F" w:rsidRDefault="00ED133F" w:rsidP="00ED133F">
      <w:pPr>
        <w:spacing w:after="0"/>
      </w:pPr>
      <w:r>
        <w:t>2023-08-08 02:04:56.432000+00:00        8.0</w:t>
      </w:r>
    </w:p>
    <w:p w:rsidR="00ED133F" w:rsidRDefault="00ED133F" w:rsidP="00ED133F">
      <w:pPr>
        <w:spacing w:after="0"/>
      </w:pPr>
      <w:r>
        <w:t>2023-08-08 02:04:56.946000+00:00        8.0</w:t>
      </w:r>
    </w:p>
    <w:p w:rsidR="00ED133F" w:rsidRDefault="00ED133F" w:rsidP="00ED133F">
      <w:pPr>
        <w:spacing w:after="0"/>
      </w:pPr>
      <w:r>
        <w:t>2023-08-08 02:04:57.458000+00:00        8.0</w:t>
      </w:r>
    </w:p>
    <w:p w:rsidR="00ED133F" w:rsidRDefault="00ED133F" w:rsidP="00ED133F">
      <w:pPr>
        <w:spacing w:after="0"/>
      </w:pPr>
      <w:r>
        <w:t>2023-08-08 02:04:57.970000+00:00        8.0</w:t>
      </w:r>
    </w:p>
    <w:p w:rsidR="00ED133F" w:rsidRDefault="00ED133F" w:rsidP="00ED133F">
      <w:pPr>
        <w:spacing w:after="0"/>
      </w:pPr>
      <w:r>
        <w:t>2023-08-08 02:04:58.479000+00:00        8.0</w:t>
      </w:r>
    </w:p>
    <w:p w:rsidR="00ED133F" w:rsidRDefault="00ED133F" w:rsidP="00ED133F">
      <w:pPr>
        <w:spacing w:after="0"/>
      </w:pPr>
      <w:r>
        <w:t>2023-08-08 02:04:58.994000+00:00        8.0</w:t>
      </w:r>
    </w:p>
    <w:p w:rsidR="00ED133F" w:rsidRDefault="00ED133F" w:rsidP="00ED133F">
      <w:pPr>
        <w:spacing w:after="0"/>
      </w:pPr>
      <w:r>
        <w:t>2023-08-08 02:04:59.504000+00:00        8.0</w:t>
      </w:r>
    </w:p>
    <w:p w:rsidR="00ED133F" w:rsidRDefault="00ED133F" w:rsidP="00ED133F">
      <w:pPr>
        <w:spacing w:after="0"/>
      </w:pPr>
      <w:r>
        <w:t>2023-08-08 02:05:00.015000+00:00        8.0</w:t>
      </w:r>
    </w:p>
    <w:p w:rsidR="00ED133F" w:rsidRDefault="00ED133F" w:rsidP="00ED133F">
      <w:pPr>
        <w:spacing w:after="0"/>
      </w:pPr>
      <w:r>
        <w:t>2023-08-08 02:05:00.529000+00:00        8.0</w:t>
      </w:r>
    </w:p>
    <w:p w:rsidR="00ED133F" w:rsidRDefault="00ED133F" w:rsidP="00ED133F">
      <w:pPr>
        <w:spacing w:after="0"/>
      </w:pPr>
      <w:r>
        <w:t>2023-08-08 02:05:01.040000+00:00        8.0</w:t>
      </w:r>
    </w:p>
    <w:p w:rsidR="00ED133F" w:rsidRDefault="00ED133F" w:rsidP="00ED133F">
      <w:pPr>
        <w:spacing w:after="0"/>
      </w:pPr>
      <w:r>
        <w:t>2023-08-08 02:05:01.554000+00:00        8.0</w:t>
      </w:r>
    </w:p>
    <w:p w:rsidR="00ED133F" w:rsidRDefault="00ED133F" w:rsidP="00ED133F">
      <w:pPr>
        <w:spacing w:after="0"/>
      </w:pPr>
      <w:r>
        <w:t>2023-08-08 02:05:02.065000+00:00        8.0</w:t>
      </w:r>
    </w:p>
    <w:p w:rsidR="00ED133F" w:rsidRDefault="00ED133F" w:rsidP="00ED133F">
      <w:pPr>
        <w:spacing w:after="0"/>
      </w:pPr>
      <w:r>
        <w:t>2023-08-08 02:05:02.578000+00:00        8.0</w:t>
      </w:r>
    </w:p>
    <w:p w:rsidR="00ED133F" w:rsidRDefault="00ED133F" w:rsidP="00ED133F">
      <w:pPr>
        <w:spacing w:after="0"/>
      </w:pPr>
      <w:r>
        <w:t>2023-08-08 02:05:03.089000+00:00        8.0</w:t>
      </w:r>
    </w:p>
    <w:p w:rsidR="00ED133F" w:rsidRDefault="00ED133F" w:rsidP="00ED133F">
      <w:pPr>
        <w:spacing w:after="0"/>
      </w:pPr>
      <w:r>
        <w:t>2023-08-08 02:05:03.602000+00:00        8.0</w:t>
      </w:r>
    </w:p>
    <w:p w:rsidR="00ED133F" w:rsidRDefault="00ED133F" w:rsidP="00ED133F">
      <w:pPr>
        <w:spacing w:after="0"/>
      </w:pPr>
      <w:r>
        <w:t>2023-08-08 02:05:04.112000+00:00        8.0</w:t>
      </w:r>
    </w:p>
    <w:p w:rsidR="00ED133F" w:rsidRDefault="00ED133F" w:rsidP="00ED133F">
      <w:pPr>
        <w:spacing w:after="0"/>
      </w:pPr>
      <w:r>
        <w:t>2023-08-08 02:05:04.626000+00:00        8.0</w:t>
      </w:r>
    </w:p>
    <w:p w:rsidR="00ED133F" w:rsidRDefault="00ED133F" w:rsidP="00ED133F">
      <w:pPr>
        <w:spacing w:after="0"/>
      </w:pPr>
      <w:r>
        <w:t>2023-08-08 02:05:05.138000+00:00        8.0</w:t>
      </w:r>
    </w:p>
    <w:p w:rsidR="00ED133F" w:rsidRDefault="00ED133F" w:rsidP="00ED133F">
      <w:pPr>
        <w:spacing w:after="0"/>
      </w:pPr>
      <w:r>
        <w:t>2023-08-08 02:05:05.649000+00:00        8.0</w:t>
      </w:r>
    </w:p>
    <w:p w:rsidR="00ED133F" w:rsidRDefault="00ED133F" w:rsidP="00ED133F">
      <w:pPr>
        <w:spacing w:after="0"/>
      </w:pPr>
      <w:r>
        <w:t>2023-08-08 02:05:06.159000+00:00        8.0</w:t>
      </w:r>
    </w:p>
    <w:p w:rsidR="00ED133F" w:rsidRDefault="00ED133F" w:rsidP="00ED133F">
      <w:pPr>
        <w:spacing w:after="0"/>
      </w:pPr>
      <w:r>
        <w:t>2023-08-08 02:05:06.672000+00:00        8.0</w:t>
      </w:r>
    </w:p>
    <w:p w:rsidR="00ED133F" w:rsidRDefault="00ED133F" w:rsidP="00ED133F">
      <w:pPr>
        <w:spacing w:after="0"/>
      </w:pPr>
      <w:r>
        <w:t>2023-08-08 02:05:07.186000+00:00        8.0</w:t>
      </w:r>
    </w:p>
    <w:p w:rsidR="00ED133F" w:rsidRDefault="00ED133F" w:rsidP="00ED133F">
      <w:pPr>
        <w:spacing w:after="0"/>
      </w:pPr>
      <w:r>
        <w:t>2023-08-08 02:05:07.697000+00:00        8.0</w:t>
      </w:r>
    </w:p>
    <w:p w:rsidR="00ED133F" w:rsidRDefault="00ED133F" w:rsidP="00ED133F">
      <w:pPr>
        <w:spacing w:after="0"/>
      </w:pPr>
      <w:r>
        <w:t>2023-08-08 02:05:08.209000+00:00        8.0</w:t>
      </w:r>
    </w:p>
    <w:p w:rsidR="00ED133F" w:rsidRDefault="00ED133F" w:rsidP="00ED133F">
      <w:pPr>
        <w:spacing w:after="0"/>
      </w:pPr>
      <w:r>
        <w:t>2023-08-08 02:05:08.720000+00:00        8.0</w:t>
      </w:r>
    </w:p>
    <w:p w:rsidR="00ED133F" w:rsidRDefault="00ED133F" w:rsidP="00ED133F">
      <w:pPr>
        <w:spacing w:after="0"/>
      </w:pPr>
      <w:r>
        <w:t>2023-08-08 02:05:09.231000+00:00        8.0</w:t>
      </w:r>
    </w:p>
    <w:p w:rsidR="00ED133F" w:rsidRDefault="00ED133F" w:rsidP="00ED133F">
      <w:pPr>
        <w:spacing w:after="0"/>
      </w:pPr>
      <w:r>
        <w:t>2023-08-08 02:05:09.743000+00:00        8.0</w:t>
      </w:r>
    </w:p>
    <w:p w:rsidR="00ED133F" w:rsidRDefault="00ED133F" w:rsidP="00ED133F">
      <w:pPr>
        <w:spacing w:after="0"/>
      </w:pPr>
      <w:r>
        <w:t>2023-08-08 02:05:10.256000+00:00        8.0</w:t>
      </w:r>
    </w:p>
    <w:p w:rsidR="00ED133F" w:rsidRDefault="00ED133F" w:rsidP="00ED133F">
      <w:pPr>
        <w:spacing w:after="0"/>
      </w:pPr>
      <w:r>
        <w:t>2023-08-08 02:05:10.770000+00:00        8.0</w:t>
      </w:r>
    </w:p>
    <w:p w:rsidR="00ED133F" w:rsidRDefault="00ED133F" w:rsidP="00ED133F">
      <w:pPr>
        <w:spacing w:after="0"/>
      </w:pPr>
      <w:r>
        <w:t>2023-08-08 02:05:11.281000+00:00        8.0</w:t>
      </w:r>
    </w:p>
    <w:p w:rsidR="00ED133F" w:rsidRDefault="00ED133F" w:rsidP="00ED133F">
      <w:pPr>
        <w:spacing w:after="0"/>
      </w:pPr>
      <w:r>
        <w:t>2023-08-08 02:05:11.790000+00:00        8.0</w:t>
      </w:r>
    </w:p>
    <w:p w:rsidR="00ED133F" w:rsidRDefault="00ED133F" w:rsidP="00ED133F">
      <w:pPr>
        <w:spacing w:after="0"/>
      </w:pPr>
      <w:r>
        <w:t>2023-08-08 02:05:12.306000+00:00        8.0</w:t>
      </w:r>
    </w:p>
    <w:p w:rsidR="00ED133F" w:rsidRDefault="00ED133F" w:rsidP="00ED133F">
      <w:pPr>
        <w:spacing w:after="0"/>
      </w:pPr>
      <w:r>
        <w:t>2023-08-08 02:05:12.814000+00:00        8.0</w:t>
      </w:r>
    </w:p>
    <w:p w:rsidR="00ED133F" w:rsidRDefault="00ED133F" w:rsidP="00ED133F">
      <w:pPr>
        <w:spacing w:after="0"/>
      </w:pPr>
      <w:r>
        <w:t>2023-08-08 02:05:13.330000+00:00        8.0</w:t>
      </w:r>
    </w:p>
    <w:p w:rsidR="00ED133F" w:rsidRDefault="00ED133F" w:rsidP="00ED133F">
      <w:pPr>
        <w:spacing w:after="0"/>
      </w:pPr>
      <w:r>
        <w:t>2023-08-08 02:05:13.842000+00:00        8.0</w:t>
      </w:r>
    </w:p>
    <w:p w:rsidR="00ED133F" w:rsidRDefault="00ED133F" w:rsidP="00ED133F">
      <w:pPr>
        <w:spacing w:after="0"/>
      </w:pPr>
      <w:r>
        <w:t>2023-08-08 02:05:14.350000+00:00        8.0</w:t>
      </w:r>
    </w:p>
    <w:p w:rsidR="00ED133F" w:rsidRDefault="00ED133F" w:rsidP="00ED133F">
      <w:pPr>
        <w:spacing w:after="0"/>
      </w:pPr>
      <w:r>
        <w:t>2023-08-08 02:05:14.865000+00:00        8.0</w:t>
      </w:r>
    </w:p>
    <w:p w:rsidR="00ED133F" w:rsidRDefault="00ED133F" w:rsidP="00ED133F">
      <w:pPr>
        <w:spacing w:after="0"/>
      </w:pPr>
      <w:r>
        <w:t>2023-08-08 02:05:15.378000+00:00        8.0</w:t>
      </w:r>
    </w:p>
    <w:p w:rsidR="00ED133F" w:rsidRDefault="00ED133F" w:rsidP="00ED133F">
      <w:pPr>
        <w:spacing w:after="0"/>
      </w:pPr>
      <w:r>
        <w:t>2023-08-08 02:05:15.886000+00:00        8.0</w:t>
      </w:r>
    </w:p>
    <w:p w:rsidR="00ED133F" w:rsidRDefault="00ED133F" w:rsidP="00ED133F">
      <w:pPr>
        <w:spacing w:after="0"/>
      </w:pPr>
      <w:r>
        <w:t>2023-08-08 02:05:16.398000+00:00        8.0</w:t>
      </w:r>
    </w:p>
    <w:p w:rsidR="00ED133F" w:rsidRDefault="00ED133F" w:rsidP="00ED133F">
      <w:pPr>
        <w:spacing w:after="0"/>
      </w:pPr>
      <w:r>
        <w:t>2023-08-08 02:05:16.911000+00:00        8.0</w:t>
      </w:r>
    </w:p>
    <w:p w:rsidR="00ED133F" w:rsidRDefault="00ED133F" w:rsidP="00ED133F">
      <w:pPr>
        <w:spacing w:after="0"/>
      </w:pPr>
      <w:r>
        <w:t>2023-08-08 02:05:17.422000+00:00        8.0</w:t>
      </w:r>
    </w:p>
    <w:p w:rsidR="00ED133F" w:rsidRDefault="00ED133F" w:rsidP="00ED133F">
      <w:pPr>
        <w:spacing w:after="0"/>
      </w:pPr>
      <w:r>
        <w:t>2023-08-08 02:05:17.934000+00:00        8.0</w:t>
      </w:r>
    </w:p>
    <w:p w:rsidR="00ED133F" w:rsidRDefault="00ED133F" w:rsidP="00ED133F">
      <w:pPr>
        <w:spacing w:after="0"/>
      </w:pPr>
      <w:r>
        <w:t>2023-08-08 02:05:18.450000+00:00        8.0</w:t>
      </w:r>
    </w:p>
    <w:p w:rsidR="00ED133F" w:rsidRDefault="00ED133F" w:rsidP="00ED133F">
      <w:pPr>
        <w:spacing w:after="0"/>
      </w:pPr>
      <w:r>
        <w:t>2023-08-08 02:05:18.961000+00:00        8.0</w:t>
      </w:r>
    </w:p>
    <w:p w:rsidR="00ED133F" w:rsidRDefault="00ED133F" w:rsidP="00ED133F">
      <w:pPr>
        <w:spacing w:after="0"/>
      </w:pPr>
      <w:r>
        <w:t>2023-08-08 02:05:19.472000+00:00        8.0</w:t>
      </w:r>
    </w:p>
    <w:p w:rsidR="00ED133F" w:rsidRDefault="00ED133F" w:rsidP="00ED133F">
      <w:pPr>
        <w:spacing w:after="0"/>
      </w:pPr>
      <w:r>
        <w:t>2023-08-08 02:05:19.983000+00:00        8.0</w:t>
      </w:r>
    </w:p>
    <w:p w:rsidR="00ED133F" w:rsidRDefault="00ED133F" w:rsidP="00ED133F">
      <w:pPr>
        <w:spacing w:after="0"/>
      </w:pPr>
      <w:r>
        <w:t>2023-08-08 02:05:20.498000+00:00        8.0</w:t>
      </w:r>
    </w:p>
    <w:p w:rsidR="00ED133F" w:rsidRDefault="00ED133F" w:rsidP="00ED133F">
      <w:pPr>
        <w:spacing w:after="0"/>
      </w:pPr>
      <w:r>
        <w:t>2023-08-08 02:05:21.008000+00:00        8.0</w:t>
      </w:r>
    </w:p>
    <w:p w:rsidR="00ED133F" w:rsidRDefault="00ED133F" w:rsidP="00ED133F">
      <w:pPr>
        <w:spacing w:after="0"/>
      </w:pPr>
      <w:r>
        <w:t>2023-08-08 02:05:21.521000+00:00        8.0</w:t>
      </w:r>
    </w:p>
    <w:p w:rsidR="00ED133F" w:rsidRDefault="00ED133F" w:rsidP="00ED133F">
      <w:pPr>
        <w:spacing w:after="0"/>
      </w:pPr>
      <w:r>
        <w:t>2023-08-08 02:05:22.034000+00:00        8.0</w:t>
      </w:r>
    </w:p>
    <w:p w:rsidR="00ED133F" w:rsidRDefault="00ED133F" w:rsidP="00ED133F">
      <w:pPr>
        <w:spacing w:after="0"/>
      </w:pPr>
      <w:r>
        <w:t>2023-08-08 02:05:22.544000+00:00        8.0</w:t>
      </w:r>
    </w:p>
    <w:p w:rsidR="00ED133F" w:rsidRDefault="00ED133F" w:rsidP="00ED133F">
      <w:pPr>
        <w:spacing w:after="0"/>
      </w:pPr>
      <w:r>
        <w:t>2023-08-08 02:05:23.057000+00:00        8.0</w:t>
      </w:r>
    </w:p>
    <w:p w:rsidR="00ED133F" w:rsidRDefault="00ED133F" w:rsidP="00ED133F">
      <w:pPr>
        <w:spacing w:after="0"/>
      </w:pPr>
      <w:r>
        <w:t>2023-08-08 02:05:23.571000+00:00        8.0</w:t>
      </w:r>
    </w:p>
    <w:p w:rsidR="00ED133F" w:rsidRDefault="00ED133F" w:rsidP="00ED133F">
      <w:pPr>
        <w:spacing w:after="0"/>
      </w:pPr>
      <w:r>
        <w:t>2023-08-08 02:05:24.079000+00:00        8.0</w:t>
      </w:r>
    </w:p>
    <w:p w:rsidR="00ED133F" w:rsidRDefault="00ED133F" w:rsidP="00ED133F">
      <w:pPr>
        <w:spacing w:after="0"/>
      </w:pPr>
      <w:r>
        <w:t>2023-08-08 02:05:24.602000+00:00        8.0</w:t>
      </w:r>
    </w:p>
    <w:p w:rsidR="00ED133F" w:rsidRDefault="00ED133F" w:rsidP="00ED133F">
      <w:pPr>
        <w:spacing w:after="0"/>
      </w:pPr>
      <w:r>
        <w:t>2023-08-08 02:05:25.110000+00:00        8.0</w:t>
      </w:r>
    </w:p>
    <w:p w:rsidR="00ED133F" w:rsidRDefault="00ED133F" w:rsidP="00ED133F">
      <w:pPr>
        <w:spacing w:after="0"/>
      </w:pPr>
      <w:r>
        <w:t>2023-08-08 02:05:25.617000+00:00        8.0</w:t>
      </w:r>
    </w:p>
    <w:p w:rsidR="00ED133F" w:rsidRDefault="00ED133F" w:rsidP="00ED133F">
      <w:pPr>
        <w:spacing w:after="0"/>
      </w:pPr>
      <w:r>
        <w:t>2023-08-08 02:05:26.127000+00:00        8.0</w:t>
      </w:r>
    </w:p>
    <w:p w:rsidR="00ED133F" w:rsidRDefault="00ED133F" w:rsidP="00ED133F">
      <w:pPr>
        <w:spacing w:after="0"/>
      </w:pPr>
      <w:r>
        <w:t>2023-08-08 02:05:26.642000+00:00        8.0</w:t>
      </w:r>
    </w:p>
    <w:p w:rsidR="00ED133F" w:rsidRDefault="00ED133F" w:rsidP="00ED133F">
      <w:pPr>
        <w:spacing w:after="0"/>
      </w:pPr>
      <w:r>
        <w:t>2023-08-08 02:05:27.152000+00:00        8.0</w:t>
      </w:r>
    </w:p>
    <w:p w:rsidR="00ED133F" w:rsidRDefault="00ED133F" w:rsidP="00ED133F">
      <w:pPr>
        <w:spacing w:after="0"/>
      </w:pPr>
      <w:r>
        <w:t>2023-08-08 02:05:27.663000+00:00        8.0</w:t>
      </w:r>
    </w:p>
    <w:p w:rsidR="00ED133F" w:rsidRDefault="00ED133F" w:rsidP="00ED133F">
      <w:pPr>
        <w:spacing w:after="0"/>
      </w:pPr>
      <w:r>
        <w:t>2023-08-08 02:05:28.177000+00:00        8.0</w:t>
      </w:r>
    </w:p>
    <w:p w:rsidR="00ED133F" w:rsidRDefault="00ED133F" w:rsidP="00ED133F">
      <w:pPr>
        <w:spacing w:after="0"/>
      </w:pPr>
      <w:r>
        <w:t>2023-08-08 02:05:28.690000+00:00        8.0</w:t>
      </w:r>
    </w:p>
    <w:p w:rsidR="00ED133F" w:rsidRDefault="00ED133F" w:rsidP="00ED133F">
      <w:pPr>
        <w:spacing w:after="0"/>
      </w:pPr>
      <w:r>
        <w:t>2023-08-08 02:05:29.199000+00:00        8.0</w:t>
      </w:r>
    </w:p>
    <w:p w:rsidR="00ED133F" w:rsidRDefault="00ED133F" w:rsidP="00ED133F">
      <w:pPr>
        <w:spacing w:after="0"/>
      </w:pPr>
      <w:r>
        <w:t>2023-08-08 02:05:29.710000+00:00        8.0</w:t>
      </w:r>
    </w:p>
    <w:p w:rsidR="00ED133F" w:rsidRDefault="00ED133F" w:rsidP="00ED133F">
      <w:pPr>
        <w:spacing w:after="0"/>
      </w:pPr>
      <w:r>
        <w:t>2023-08-08 02:05:30.223000+00:00        8.0</w:t>
      </w:r>
    </w:p>
    <w:p w:rsidR="00ED133F" w:rsidRDefault="00ED133F" w:rsidP="00ED133F">
      <w:pPr>
        <w:spacing w:after="0"/>
      </w:pPr>
      <w:r>
        <w:t>2023-08-08 02:05:30.736000+00:00        8.0</w:t>
      </w:r>
    </w:p>
    <w:p w:rsidR="00ED133F" w:rsidRDefault="00ED133F" w:rsidP="00ED133F">
      <w:pPr>
        <w:spacing w:after="0"/>
      </w:pPr>
      <w:r>
        <w:t>2023-08-08 02:05:31.248000+00:00        8.0</w:t>
      </w:r>
    </w:p>
    <w:p w:rsidR="00ED133F" w:rsidRDefault="00ED133F" w:rsidP="00ED133F">
      <w:pPr>
        <w:spacing w:after="0"/>
      </w:pPr>
      <w:r>
        <w:t>2023-08-08 02:05:31.760000+00:00        8.0</w:t>
      </w:r>
    </w:p>
    <w:p w:rsidR="00ED133F" w:rsidRDefault="00ED133F" w:rsidP="00ED133F">
      <w:pPr>
        <w:spacing w:after="0"/>
      </w:pPr>
      <w:r>
        <w:t>2023-08-08 02:05:32.273000+00:00        8.0</w:t>
      </w:r>
    </w:p>
    <w:p w:rsidR="00ED133F" w:rsidRDefault="00ED133F" w:rsidP="00ED133F">
      <w:pPr>
        <w:spacing w:after="0"/>
      </w:pPr>
      <w:r>
        <w:t>2023-08-08 02:05:32.784000+00:00        8.0</w:t>
      </w:r>
    </w:p>
    <w:p w:rsidR="00ED133F" w:rsidRDefault="00ED133F" w:rsidP="00ED133F">
      <w:pPr>
        <w:spacing w:after="0"/>
      </w:pPr>
      <w:r>
        <w:t>2023-08-08 02:05:33.296000+00:00        8.0</w:t>
      </w:r>
    </w:p>
    <w:p w:rsidR="00ED133F" w:rsidRDefault="00ED133F" w:rsidP="00ED133F">
      <w:pPr>
        <w:spacing w:after="0"/>
      </w:pPr>
      <w:r>
        <w:t>2023-08-08 02:05:33.807000+00:00        8.0</w:t>
      </w:r>
    </w:p>
    <w:p w:rsidR="00ED133F" w:rsidRDefault="00ED133F" w:rsidP="00ED133F">
      <w:pPr>
        <w:spacing w:after="0"/>
      </w:pPr>
      <w:r>
        <w:t>2023-08-08 02:05:34.321000+00:00        8.0</w:t>
      </w:r>
    </w:p>
    <w:p w:rsidR="00ED133F" w:rsidRDefault="00ED133F" w:rsidP="00ED133F">
      <w:pPr>
        <w:spacing w:after="0"/>
      </w:pPr>
      <w:r>
        <w:t>2023-08-08 02:05:34.832000+00:00        8.0</w:t>
      </w:r>
    </w:p>
    <w:p w:rsidR="00ED133F" w:rsidRDefault="00ED133F" w:rsidP="00ED133F">
      <w:pPr>
        <w:spacing w:after="0"/>
      </w:pPr>
      <w:r>
        <w:t>2023-08-08 02:05:35.342000+00:00        8.0</w:t>
      </w:r>
    </w:p>
    <w:p w:rsidR="00ED133F" w:rsidRDefault="00ED133F" w:rsidP="00ED133F">
      <w:pPr>
        <w:spacing w:after="0"/>
      </w:pPr>
      <w:r>
        <w:t>2023-08-08 02:05:35.855000+00:00        8.0</w:t>
      </w:r>
    </w:p>
    <w:p w:rsidR="00ED133F" w:rsidRDefault="00ED133F" w:rsidP="00ED133F">
      <w:pPr>
        <w:spacing w:after="0"/>
      </w:pPr>
      <w:r>
        <w:t>2023-08-08 02:05:36.367000+00:00        8.0</w:t>
      </w:r>
    </w:p>
    <w:p w:rsidR="00ED133F" w:rsidRDefault="00ED133F" w:rsidP="00ED133F">
      <w:pPr>
        <w:spacing w:after="0"/>
      </w:pPr>
      <w:r>
        <w:t>2023-08-08 02:05:36.881000+00:00        8.0</w:t>
      </w:r>
    </w:p>
    <w:p w:rsidR="00ED133F" w:rsidRDefault="00ED133F" w:rsidP="00ED133F">
      <w:pPr>
        <w:spacing w:after="0"/>
      </w:pPr>
      <w:r>
        <w:t>2023-08-08 02:05:37.390000+00:00        8.0</w:t>
      </w:r>
    </w:p>
    <w:p w:rsidR="00ED133F" w:rsidRDefault="00ED133F" w:rsidP="00ED133F">
      <w:pPr>
        <w:spacing w:after="0"/>
      </w:pPr>
      <w:r>
        <w:t>2023-08-08 02:05:37.903000+00:00        8.0</w:t>
      </w:r>
    </w:p>
    <w:p w:rsidR="00ED133F" w:rsidRDefault="00ED133F" w:rsidP="00ED133F">
      <w:pPr>
        <w:spacing w:after="0"/>
      </w:pPr>
      <w:r>
        <w:t>2023-08-08 02:05:38.417000+00:00        8.0</w:t>
      </w:r>
    </w:p>
    <w:p w:rsidR="00ED133F" w:rsidRDefault="00ED133F" w:rsidP="00ED133F">
      <w:pPr>
        <w:spacing w:after="0"/>
      </w:pPr>
      <w:r>
        <w:t>2023-08-08 02:05:38.927000+00:00        8.0</w:t>
      </w:r>
    </w:p>
    <w:p w:rsidR="00ED133F" w:rsidRDefault="00ED133F" w:rsidP="00ED133F">
      <w:pPr>
        <w:spacing w:after="0"/>
      </w:pPr>
      <w:r>
        <w:t>2023-08-08 02:05:39.439000+00:00        8.0</w:t>
      </w:r>
    </w:p>
    <w:p w:rsidR="00ED133F" w:rsidRDefault="00ED133F" w:rsidP="00ED133F">
      <w:pPr>
        <w:spacing w:after="0"/>
      </w:pPr>
      <w:r>
        <w:t>2023-08-08 02:05:39.954000+00:00        8.0</w:t>
      </w:r>
    </w:p>
    <w:p w:rsidR="00ED133F" w:rsidRDefault="00ED133F" w:rsidP="00ED133F">
      <w:pPr>
        <w:spacing w:after="0"/>
      </w:pPr>
      <w:r>
        <w:t>2023-08-08 02:05:40.463000+00:00        8.0</w:t>
      </w:r>
    </w:p>
    <w:p w:rsidR="00ED133F" w:rsidRDefault="00ED133F" w:rsidP="00ED133F">
      <w:pPr>
        <w:spacing w:after="0"/>
      </w:pPr>
      <w:r>
        <w:t>2023-08-08 02:05:40.978000+00:00        8.0</w:t>
      </w:r>
    </w:p>
    <w:p w:rsidR="00ED133F" w:rsidRDefault="00ED133F" w:rsidP="00ED133F">
      <w:pPr>
        <w:spacing w:after="0"/>
      </w:pPr>
      <w:r>
        <w:t>2023-08-08 02:05:41.486000+00:00        8.0</w:t>
      </w:r>
    </w:p>
    <w:p w:rsidR="00ED133F" w:rsidRDefault="00ED133F" w:rsidP="00ED133F">
      <w:pPr>
        <w:spacing w:after="0"/>
      </w:pPr>
      <w:r>
        <w:t>2023-08-08 02:05:41.999000+00:00        8.0</w:t>
      </w:r>
    </w:p>
    <w:p w:rsidR="00ED133F" w:rsidRDefault="00ED133F" w:rsidP="00ED133F">
      <w:pPr>
        <w:spacing w:after="0"/>
      </w:pPr>
      <w:r>
        <w:t>2023-08-08 02:05:42.512000+00:00        8.0</w:t>
      </w:r>
    </w:p>
    <w:p w:rsidR="00ED133F" w:rsidRDefault="00ED133F" w:rsidP="00ED133F">
      <w:pPr>
        <w:spacing w:after="0"/>
      </w:pPr>
      <w:r>
        <w:t>2023-08-08 02:05:43.025000+00:00        8.0</w:t>
      </w:r>
    </w:p>
    <w:p w:rsidR="00ED133F" w:rsidRDefault="00ED133F" w:rsidP="00ED133F">
      <w:pPr>
        <w:spacing w:after="0"/>
      </w:pPr>
      <w:r>
        <w:t>2023-08-08 02:05:43.534000+00:00        8.0</w:t>
      </w:r>
    </w:p>
    <w:p w:rsidR="00ED133F" w:rsidRDefault="00ED133F" w:rsidP="00ED133F">
      <w:pPr>
        <w:spacing w:after="0"/>
      </w:pPr>
      <w:r>
        <w:t>2023-08-08 02:05:44.049000+00:00        8.0</w:t>
      </w:r>
    </w:p>
    <w:p w:rsidR="00ED133F" w:rsidRDefault="00ED133F" w:rsidP="00ED133F">
      <w:pPr>
        <w:spacing w:after="0"/>
      </w:pPr>
      <w:r>
        <w:t>2023-08-08 02:05:44.561000+00:00        8.0</w:t>
      </w:r>
    </w:p>
    <w:p w:rsidR="00ED133F" w:rsidRDefault="00ED133F" w:rsidP="00ED133F">
      <w:pPr>
        <w:spacing w:after="0"/>
      </w:pPr>
      <w:r>
        <w:t>2023-08-08 02:05:45.072000+00:00        8.0</w:t>
      </w:r>
    </w:p>
    <w:p w:rsidR="00ED133F" w:rsidRDefault="00ED133F" w:rsidP="00ED133F">
      <w:pPr>
        <w:spacing w:after="0"/>
      </w:pPr>
      <w:r>
        <w:t>2023-08-08 02:05:45.583000+00:00        8.0</w:t>
      </w:r>
    </w:p>
    <w:p w:rsidR="00ED133F" w:rsidRDefault="00ED133F" w:rsidP="00ED133F">
      <w:pPr>
        <w:spacing w:after="0"/>
      </w:pPr>
      <w:r>
        <w:t>2023-08-08 02:05:46.094000+00:00        8.0</w:t>
      </w:r>
    </w:p>
    <w:p w:rsidR="00ED133F" w:rsidRDefault="00ED133F" w:rsidP="00ED133F">
      <w:pPr>
        <w:spacing w:after="0"/>
      </w:pPr>
      <w:r>
        <w:t>2023-08-08 02:05:46.609000+00:00        8.0</w:t>
      </w:r>
    </w:p>
    <w:p w:rsidR="00ED133F" w:rsidRDefault="00ED133F" w:rsidP="00ED133F">
      <w:pPr>
        <w:spacing w:after="0"/>
      </w:pPr>
      <w:r>
        <w:t>2023-08-08 02:05:47.119000+00:00        8.0</w:t>
      </w:r>
    </w:p>
    <w:p w:rsidR="00ED133F" w:rsidRDefault="00ED133F" w:rsidP="00ED133F">
      <w:pPr>
        <w:spacing w:after="0"/>
      </w:pPr>
      <w:r>
        <w:t>2023-08-08 02:05:47.630000+00:00        8.0</w:t>
      </w:r>
    </w:p>
    <w:p w:rsidR="00ED133F" w:rsidRDefault="00ED133F" w:rsidP="00ED133F">
      <w:pPr>
        <w:spacing w:after="0"/>
      </w:pPr>
      <w:r>
        <w:t>2023-08-08 02:05:48.144000+00:00        8.0</w:t>
      </w:r>
    </w:p>
    <w:p w:rsidR="00ED133F" w:rsidRDefault="00ED133F" w:rsidP="00ED133F">
      <w:pPr>
        <w:spacing w:after="0"/>
      </w:pPr>
      <w:r>
        <w:t>2023-08-08 02:05:48.655000+00:00        8.0</w:t>
      </w:r>
    </w:p>
    <w:p w:rsidR="00ED133F" w:rsidRDefault="00ED133F" w:rsidP="00ED133F">
      <w:pPr>
        <w:spacing w:after="0"/>
      </w:pPr>
      <w:r>
        <w:t>2023-08-08 02:05:49.167000+00:00        8.0</w:t>
      </w:r>
    </w:p>
    <w:p w:rsidR="00ED133F" w:rsidRDefault="00ED133F" w:rsidP="00ED133F">
      <w:pPr>
        <w:spacing w:after="0"/>
      </w:pPr>
      <w:r>
        <w:t>2023-08-08 02:05:49.678000+00:00        8.0</w:t>
      </w:r>
    </w:p>
    <w:p w:rsidR="00ED133F" w:rsidRDefault="00ED133F" w:rsidP="00ED133F">
      <w:pPr>
        <w:spacing w:after="0"/>
      </w:pPr>
      <w:r>
        <w:t>2023-08-08 02:05:50.192000+00:00        8.0</w:t>
      </w:r>
    </w:p>
    <w:p w:rsidR="00ED133F" w:rsidRDefault="00ED133F" w:rsidP="00ED133F">
      <w:pPr>
        <w:spacing w:after="0"/>
      </w:pPr>
      <w:r>
        <w:t>2023-08-08 02:05:50.703000+00:00        8.0</w:t>
      </w:r>
    </w:p>
    <w:p w:rsidR="00ED133F" w:rsidRDefault="00ED133F" w:rsidP="00ED133F">
      <w:pPr>
        <w:spacing w:after="0"/>
      </w:pPr>
      <w:r>
        <w:t>2023-08-08 02:05:51.215000+00:00        8.0</w:t>
      </w:r>
    </w:p>
    <w:p w:rsidR="00ED133F" w:rsidRDefault="00ED133F" w:rsidP="00ED133F">
      <w:pPr>
        <w:spacing w:after="0"/>
      </w:pPr>
      <w:r>
        <w:t>2023-08-08 02:05:51.725000+00:00        8.0</w:t>
      </w:r>
    </w:p>
    <w:p w:rsidR="00ED133F" w:rsidRDefault="00ED133F" w:rsidP="00ED133F">
      <w:pPr>
        <w:spacing w:after="0"/>
      </w:pPr>
      <w:r>
        <w:t>2023-08-08 02:05:52.241000+00:00        8.0</w:t>
      </w:r>
    </w:p>
    <w:p w:rsidR="00ED133F" w:rsidRDefault="00ED133F" w:rsidP="00ED133F">
      <w:pPr>
        <w:spacing w:after="0"/>
      </w:pPr>
      <w:r>
        <w:t>2023-08-08 02:05:52.749000+00:00        8.0</w:t>
      </w:r>
    </w:p>
    <w:p w:rsidR="00ED133F" w:rsidRDefault="00ED133F" w:rsidP="00ED133F">
      <w:pPr>
        <w:spacing w:after="0"/>
      </w:pPr>
      <w:r>
        <w:t>2023-08-08 02:05:53.265000+00:00        8.0</w:t>
      </w:r>
    </w:p>
    <w:p w:rsidR="00ED133F" w:rsidRDefault="00ED133F" w:rsidP="00ED133F">
      <w:pPr>
        <w:spacing w:after="0"/>
      </w:pPr>
      <w:r>
        <w:t>2023-08-08 02:05:53.775000+00:00        8.0</w:t>
      </w:r>
    </w:p>
    <w:p w:rsidR="00ED133F" w:rsidRDefault="00ED133F" w:rsidP="00ED133F">
      <w:pPr>
        <w:spacing w:after="0"/>
      </w:pPr>
      <w:r>
        <w:t>2023-08-08 02:05:54.285000+00:00        8.0</w:t>
      </w:r>
    </w:p>
    <w:p w:rsidR="00ED133F" w:rsidRDefault="00ED133F" w:rsidP="00ED133F">
      <w:pPr>
        <w:spacing w:after="0"/>
      </w:pPr>
      <w:r>
        <w:t>2023-08-08 02:05:54.799000+00:00        8.0</w:t>
      </w:r>
    </w:p>
    <w:p w:rsidR="00ED133F" w:rsidRDefault="00ED133F" w:rsidP="00ED133F">
      <w:pPr>
        <w:spacing w:after="0"/>
      </w:pPr>
      <w:r>
        <w:t>2023-08-08 02:05:55.310000+00:00        8.0</w:t>
      </w:r>
    </w:p>
    <w:p w:rsidR="00ED133F" w:rsidRDefault="00ED133F" w:rsidP="00ED133F">
      <w:pPr>
        <w:spacing w:after="0"/>
      </w:pPr>
      <w:r>
        <w:t>2023-08-08 02:05:55.825000+00:00        8.0</w:t>
      </w:r>
    </w:p>
    <w:p w:rsidR="00ED133F" w:rsidRDefault="00ED133F" w:rsidP="00ED133F">
      <w:pPr>
        <w:spacing w:after="0"/>
      </w:pPr>
      <w:r>
        <w:t>2023-08-08 02:05:56.333000+00:00        8.0</w:t>
      </w:r>
    </w:p>
    <w:p w:rsidR="00ED133F" w:rsidRDefault="00ED133F" w:rsidP="00ED133F">
      <w:pPr>
        <w:spacing w:after="0"/>
      </w:pPr>
      <w:r>
        <w:t>2023-08-08 02:05:56.849000+00:00        8.0</w:t>
      </w:r>
    </w:p>
    <w:p w:rsidR="00ED133F" w:rsidRDefault="00ED133F" w:rsidP="00ED133F">
      <w:pPr>
        <w:spacing w:after="0"/>
      </w:pPr>
      <w:r>
        <w:t>2023-08-08 02:05:57.358000+00:00        8.0</w:t>
      </w:r>
    </w:p>
    <w:p w:rsidR="00ED133F" w:rsidRDefault="00ED133F" w:rsidP="00ED133F">
      <w:pPr>
        <w:spacing w:after="0"/>
      </w:pPr>
      <w:r>
        <w:t>2023-08-08 02:05:57.870000+00:00        8.0</w:t>
      </w:r>
    </w:p>
    <w:p w:rsidR="00ED133F" w:rsidRDefault="00ED133F" w:rsidP="00ED133F">
      <w:pPr>
        <w:spacing w:after="0"/>
      </w:pPr>
      <w:r>
        <w:t>2023-08-08 02:05:58.382000+00:00        8.0</w:t>
      </w:r>
    </w:p>
    <w:p w:rsidR="00ED133F" w:rsidRDefault="00ED133F" w:rsidP="00ED133F">
      <w:pPr>
        <w:spacing w:after="0"/>
      </w:pPr>
      <w:r>
        <w:t>2023-08-08 02:05:58.897000+00:00        8.0</w:t>
      </w:r>
    </w:p>
    <w:p w:rsidR="00ED133F" w:rsidRDefault="00ED133F" w:rsidP="00ED133F">
      <w:pPr>
        <w:spacing w:after="0"/>
      </w:pPr>
      <w:r>
        <w:t>2023-08-08 02:05:59.407000+00:00        8.0</w:t>
      </w:r>
    </w:p>
    <w:p w:rsidR="00ED133F" w:rsidRDefault="00ED133F" w:rsidP="00ED133F">
      <w:pPr>
        <w:spacing w:after="0"/>
      </w:pPr>
      <w:r>
        <w:t>2023-08-08 02:05:59.920000+00:00        8.0</w:t>
      </w:r>
    </w:p>
    <w:p w:rsidR="00ED133F" w:rsidRDefault="00ED133F" w:rsidP="00ED133F">
      <w:pPr>
        <w:spacing w:after="0"/>
      </w:pPr>
      <w:r>
        <w:t>2023-08-08 02:06:00.430000+00:00        8.0</w:t>
      </w:r>
    </w:p>
    <w:p w:rsidR="00ED133F" w:rsidRDefault="00ED133F" w:rsidP="00ED133F">
      <w:pPr>
        <w:spacing w:after="0"/>
      </w:pPr>
      <w:r>
        <w:t>2023-08-08 02:06:00.941000+00:00        8.0</w:t>
      </w:r>
    </w:p>
    <w:p w:rsidR="00ED133F" w:rsidRDefault="00ED133F" w:rsidP="00ED133F">
      <w:pPr>
        <w:spacing w:after="0"/>
      </w:pPr>
      <w:r>
        <w:t>2023-08-08 02:06:01.456000+00:00        8.0</w:t>
      </w:r>
    </w:p>
    <w:p w:rsidR="00ED133F" w:rsidRDefault="00ED133F" w:rsidP="00ED133F">
      <w:pPr>
        <w:spacing w:after="0"/>
      </w:pPr>
      <w:r>
        <w:t>2023-08-08 02:06:01.967000+00:00        8.0</w:t>
      </w:r>
    </w:p>
    <w:p w:rsidR="00ED133F" w:rsidRDefault="00ED133F" w:rsidP="00ED133F">
      <w:pPr>
        <w:spacing w:after="0"/>
      </w:pPr>
      <w:r>
        <w:t>2023-08-08 02:06:02.478000+00:00        8.0</w:t>
      </w:r>
    </w:p>
    <w:p w:rsidR="00ED133F" w:rsidRDefault="00ED133F" w:rsidP="00ED133F">
      <w:pPr>
        <w:spacing w:after="0"/>
      </w:pPr>
      <w:r>
        <w:t>2023-08-08 02:06:02.991000+00:00        8.0</w:t>
      </w:r>
    </w:p>
    <w:p w:rsidR="00ED133F" w:rsidRDefault="00ED133F" w:rsidP="00ED133F">
      <w:pPr>
        <w:spacing w:after="0"/>
      </w:pPr>
      <w:r>
        <w:t>2023-08-08 02:06:03.504000+00:00        8.0</w:t>
      </w:r>
    </w:p>
    <w:p w:rsidR="00ED133F" w:rsidRDefault="00ED133F" w:rsidP="00ED133F">
      <w:pPr>
        <w:spacing w:after="0"/>
      </w:pPr>
      <w:r>
        <w:t>2023-08-08 02:06:04.014000+00:00        8.0</w:t>
      </w:r>
    </w:p>
    <w:p w:rsidR="00ED133F" w:rsidRDefault="00ED133F" w:rsidP="00ED133F">
      <w:pPr>
        <w:spacing w:after="0"/>
      </w:pPr>
      <w:r>
        <w:t>2023-08-08 02:06:04.528000+00:00        8.0</w:t>
      </w:r>
    </w:p>
    <w:p w:rsidR="00ED133F" w:rsidRDefault="00ED133F" w:rsidP="00ED133F">
      <w:pPr>
        <w:spacing w:after="0"/>
      </w:pPr>
      <w:r>
        <w:t>2023-08-08 02:06:05.039000+00:00        8.0</w:t>
      </w:r>
    </w:p>
    <w:p w:rsidR="00ED133F" w:rsidRDefault="00ED133F" w:rsidP="00ED133F">
      <w:pPr>
        <w:spacing w:after="0"/>
      </w:pPr>
      <w:r>
        <w:t>2023-08-08 02:06:05.551000+00:00        8.0</w:t>
      </w:r>
    </w:p>
    <w:p w:rsidR="00ED133F" w:rsidRDefault="00ED133F" w:rsidP="00ED133F">
      <w:pPr>
        <w:spacing w:after="0"/>
      </w:pPr>
      <w:r>
        <w:t>2023-08-08 02:06:06.064000+00:00        8.0</w:t>
      </w:r>
    </w:p>
    <w:p w:rsidR="00ED133F" w:rsidRDefault="00ED133F" w:rsidP="00ED133F">
      <w:pPr>
        <w:spacing w:after="0"/>
      </w:pPr>
      <w:r>
        <w:t>2023-08-08 02:06:06.573000+00:00        8.0</w:t>
      </w:r>
    </w:p>
    <w:p w:rsidR="00ED133F" w:rsidRDefault="00ED133F" w:rsidP="00ED133F">
      <w:pPr>
        <w:spacing w:after="0"/>
      </w:pPr>
      <w:r>
        <w:t>2023-08-08 02:06:07.086000+00:00        8.0</w:t>
      </w:r>
    </w:p>
    <w:p w:rsidR="00ED133F" w:rsidRDefault="00ED133F" w:rsidP="00ED133F">
      <w:pPr>
        <w:spacing w:after="0"/>
      </w:pPr>
      <w:r>
        <w:t>2023-08-08 02:06:07.597000+00:00        8.0</w:t>
      </w:r>
    </w:p>
    <w:p w:rsidR="00ED133F" w:rsidRDefault="00ED133F" w:rsidP="00ED133F">
      <w:pPr>
        <w:spacing w:after="0"/>
      </w:pPr>
      <w:r>
        <w:t>2023-08-08 02:06:08.112000+00:00        8.0</w:t>
      </w:r>
    </w:p>
    <w:p w:rsidR="00ED133F" w:rsidRDefault="00ED133F" w:rsidP="00ED133F">
      <w:pPr>
        <w:spacing w:after="0"/>
      </w:pPr>
      <w:r>
        <w:t>2023-08-08 02:06:08.623000+00:00        8.0</w:t>
      </w:r>
    </w:p>
    <w:p w:rsidR="00ED133F" w:rsidRDefault="00ED133F" w:rsidP="00ED133F">
      <w:pPr>
        <w:spacing w:after="0"/>
      </w:pPr>
      <w:r>
        <w:t>2023-08-08 02:06:09.133000+00:00        8.0</w:t>
      </w:r>
    </w:p>
    <w:p w:rsidR="00ED133F" w:rsidRDefault="00ED133F" w:rsidP="00ED133F">
      <w:pPr>
        <w:spacing w:after="0"/>
      </w:pPr>
      <w:r>
        <w:t>2023-08-08 02:06:09.647000+00:00        8.0</w:t>
      </w:r>
    </w:p>
    <w:p w:rsidR="00ED133F" w:rsidRDefault="00ED133F" w:rsidP="00ED133F">
      <w:pPr>
        <w:spacing w:after="0"/>
      </w:pPr>
      <w:r>
        <w:t>2023-08-08 02:06:10.157000+00:00        8.0</w:t>
      </w:r>
    </w:p>
    <w:p w:rsidR="00ED133F" w:rsidRDefault="00ED133F" w:rsidP="00ED133F">
      <w:pPr>
        <w:spacing w:after="0"/>
      </w:pPr>
      <w:r>
        <w:t>2023-08-08 02:06:10.670000+00:00        8.0</w:t>
      </w:r>
    </w:p>
    <w:p w:rsidR="00ED133F" w:rsidRDefault="00ED133F" w:rsidP="00ED133F">
      <w:pPr>
        <w:spacing w:after="0"/>
      </w:pPr>
      <w:r>
        <w:t>2023-08-08 02:06:11.184000+00:00        8.0</w:t>
      </w:r>
    </w:p>
    <w:p w:rsidR="00ED133F" w:rsidRDefault="00ED133F" w:rsidP="00ED133F">
      <w:pPr>
        <w:spacing w:after="0"/>
      </w:pPr>
      <w:r>
        <w:t>2023-08-08 02:06:11.694000+00:00        8.0</w:t>
      </w:r>
    </w:p>
    <w:p w:rsidR="00ED133F" w:rsidRDefault="00ED133F" w:rsidP="00ED133F">
      <w:pPr>
        <w:spacing w:after="0"/>
      </w:pPr>
      <w:r>
        <w:t>2023-08-08 02:06:12.207000+00:00        8.0</w:t>
      </w:r>
    </w:p>
    <w:p w:rsidR="00ED133F" w:rsidRDefault="00ED133F" w:rsidP="00ED133F">
      <w:pPr>
        <w:spacing w:after="0"/>
      </w:pPr>
      <w:r>
        <w:t>2023-08-08 02:06:12.720000+00:00        8.0</w:t>
      </w:r>
    </w:p>
    <w:p w:rsidR="00ED133F" w:rsidRDefault="00ED133F" w:rsidP="00ED133F">
      <w:pPr>
        <w:spacing w:after="0"/>
      </w:pPr>
      <w:r>
        <w:t>2023-08-08 02:06:13.232000+00:00        8.0</w:t>
      </w:r>
    </w:p>
    <w:p w:rsidR="00ED133F" w:rsidRDefault="00ED133F" w:rsidP="00ED133F">
      <w:pPr>
        <w:spacing w:after="0"/>
      </w:pPr>
      <w:r>
        <w:t>2023-08-08 02:06:13.746000+00:00        8.0</w:t>
      </w:r>
    </w:p>
    <w:p w:rsidR="00ED133F" w:rsidRDefault="00ED133F" w:rsidP="00ED133F">
      <w:pPr>
        <w:spacing w:after="0"/>
      </w:pPr>
      <w:r>
        <w:t>2023-08-08 02:06:14.253000+00:00        8.0</w:t>
      </w:r>
    </w:p>
    <w:p w:rsidR="00ED133F" w:rsidRDefault="00ED133F" w:rsidP="00ED133F">
      <w:pPr>
        <w:spacing w:after="0"/>
      </w:pPr>
      <w:r>
        <w:t>2023-08-08 02:06:14.765000+00:00        8.0</w:t>
      </w:r>
    </w:p>
    <w:p w:rsidR="00ED133F" w:rsidRDefault="00ED133F" w:rsidP="00ED133F">
      <w:pPr>
        <w:spacing w:after="0"/>
      </w:pPr>
      <w:r>
        <w:t>2023-08-08 02:06:15.280000+00:00        8.0</w:t>
      </w:r>
    </w:p>
    <w:p w:rsidR="00ED133F" w:rsidRDefault="00ED133F" w:rsidP="00ED133F">
      <w:pPr>
        <w:spacing w:after="0"/>
      </w:pPr>
      <w:r>
        <w:t>2023-08-08 02:06:15.790000+00:00        8.0</w:t>
      </w:r>
    </w:p>
    <w:p w:rsidR="00ED133F" w:rsidRDefault="00ED133F" w:rsidP="00ED133F">
      <w:pPr>
        <w:spacing w:after="0"/>
      </w:pPr>
      <w:r>
        <w:t>2023-08-08 02:06:16.304000+00:00        8.0</w:t>
      </w:r>
    </w:p>
    <w:p w:rsidR="00ED133F" w:rsidRDefault="00ED133F" w:rsidP="00ED133F">
      <w:pPr>
        <w:spacing w:after="0"/>
      </w:pPr>
      <w:r>
        <w:t>2023-08-08 02:06:16.812000+00:00        8.0</w:t>
      </w:r>
    </w:p>
    <w:p w:rsidR="00ED133F" w:rsidRDefault="00ED133F" w:rsidP="00ED133F">
      <w:pPr>
        <w:spacing w:after="0"/>
      </w:pPr>
      <w:r>
        <w:t>2023-08-08 02:06:17.325000+00:00        8.0</w:t>
      </w:r>
    </w:p>
    <w:p w:rsidR="00ED133F" w:rsidRDefault="00ED133F" w:rsidP="00ED133F">
      <w:pPr>
        <w:spacing w:after="0"/>
      </w:pPr>
      <w:r>
        <w:t>2023-08-08 02:06:17.839000+00:00        8.0</w:t>
      </w:r>
    </w:p>
    <w:p w:rsidR="00ED133F" w:rsidRDefault="00ED133F" w:rsidP="00ED133F">
      <w:pPr>
        <w:spacing w:after="0"/>
      </w:pPr>
      <w:r>
        <w:t>2023-08-08 02:06:18.350000+00:00        8.0</w:t>
      </w:r>
    </w:p>
    <w:p w:rsidR="00ED133F" w:rsidRDefault="00ED133F" w:rsidP="00ED133F">
      <w:pPr>
        <w:spacing w:after="0"/>
      </w:pPr>
      <w:r>
        <w:t>2023-08-08 02:06:18.861000+00:00        8.0</w:t>
      </w:r>
    </w:p>
    <w:p w:rsidR="00ED133F" w:rsidRDefault="00ED133F" w:rsidP="00ED133F">
      <w:pPr>
        <w:spacing w:after="0"/>
      </w:pPr>
      <w:r>
        <w:t>2023-08-08 02:06:19.376000+00:00        8.0</w:t>
      </w:r>
    </w:p>
    <w:p w:rsidR="00ED133F" w:rsidRDefault="00ED133F" w:rsidP="00ED133F">
      <w:pPr>
        <w:spacing w:after="0"/>
      </w:pPr>
      <w:r>
        <w:t>2023-08-08 02:06:19.885000+00:00        8.0</w:t>
      </w:r>
    </w:p>
    <w:p w:rsidR="00ED133F" w:rsidRDefault="00ED133F" w:rsidP="00ED133F">
      <w:pPr>
        <w:spacing w:after="0"/>
      </w:pPr>
      <w:r>
        <w:t>2023-08-08 02:06:20.397000+00:00        8.0</w:t>
      </w:r>
    </w:p>
    <w:p w:rsidR="00ED133F" w:rsidRDefault="00ED133F" w:rsidP="00ED133F">
      <w:pPr>
        <w:spacing w:after="0"/>
      </w:pPr>
      <w:r>
        <w:t>2023-08-08 02:06:20.909000+00:00        8.0</w:t>
      </w:r>
    </w:p>
    <w:p w:rsidR="00ED133F" w:rsidRDefault="00ED133F" w:rsidP="00ED133F">
      <w:pPr>
        <w:spacing w:after="0"/>
      </w:pPr>
      <w:r>
        <w:t>2023-08-08 02:06:21.420000+00:00        8.0</w:t>
      </w:r>
    </w:p>
    <w:p w:rsidR="00ED133F" w:rsidRDefault="00ED133F" w:rsidP="00ED133F">
      <w:pPr>
        <w:spacing w:after="0"/>
      </w:pPr>
      <w:r>
        <w:t>2023-08-08 02:06:21.933000+00:00        8.0</w:t>
      </w:r>
    </w:p>
    <w:p w:rsidR="00ED133F" w:rsidRDefault="00ED133F" w:rsidP="00ED133F">
      <w:pPr>
        <w:spacing w:after="0"/>
      </w:pPr>
      <w:r>
        <w:t>2023-08-08 02:06:22.446000+00:00        8.0</w:t>
      </w:r>
    </w:p>
    <w:p w:rsidR="00ED133F" w:rsidRDefault="00ED133F" w:rsidP="00ED133F">
      <w:pPr>
        <w:spacing w:after="0"/>
      </w:pPr>
      <w:r>
        <w:t>2023-08-08 02:06:22.959000+00:00        8.0</w:t>
      </w:r>
    </w:p>
    <w:p w:rsidR="00ED133F" w:rsidRDefault="00ED133F" w:rsidP="00ED133F">
      <w:pPr>
        <w:spacing w:after="0"/>
      </w:pPr>
      <w:r>
        <w:t>2023-08-08 02:06:23.472000+00:00        8.0</w:t>
      </w:r>
    </w:p>
    <w:p w:rsidR="00ED133F" w:rsidRDefault="00ED133F" w:rsidP="00ED133F">
      <w:pPr>
        <w:spacing w:after="0"/>
      </w:pPr>
      <w:r>
        <w:t>2023-08-08 02:06:23.982000+00:00        8.0</w:t>
      </w:r>
    </w:p>
    <w:p w:rsidR="00ED133F" w:rsidRDefault="00ED133F" w:rsidP="00ED133F">
      <w:pPr>
        <w:spacing w:after="0"/>
      </w:pPr>
      <w:r>
        <w:t>2023-08-08 02:06:24.494000+00:00        8.0</w:t>
      </w:r>
    </w:p>
    <w:p w:rsidR="00ED133F" w:rsidRDefault="00ED133F" w:rsidP="00ED133F">
      <w:pPr>
        <w:spacing w:after="0"/>
      </w:pPr>
      <w:r>
        <w:t>2023-08-08 02:06:25.008000+00:00        8.0</w:t>
      </w:r>
    </w:p>
    <w:p w:rsidR="00ED133F" w:rsidRDefault="00ED133F" w:rsidP="00ED133F">
      <w:pPr>
        <w:spacing w:after="0"/>
      </w:pPr>
      <w:r>
        <w:t>2023-08-08 02:06:25.519000+00:00        8.0</w:t>
      </w:r>
    </w:p>
    <w:p w:rsidR="00ED133F" w:rsidRDefault="00ED133F" w:rsidP="00ED133F">
      <w:pPr>
        <w:spacing w:after="0"/>
      </w:pPr>
      <w:r>
        <w:t>2023-08-08 02:06:26.032000+00:00        8.0</w:t>
      </w:r>
    </w:p>
    <w:p w:rsidR="00ED133F" w:rsidRDefault="00ED133F" w:rsidP="00ED133F">
      <w:pPr>
        <w:spacing w:after="0"/>
      </w:pPr>
      <w:r>
        <w:t>2023-08-08 02:06:26.541000+00:00        8.0</w:t>
      </w:r>
    </w:p>
    <w:p w:rsidR="00ED133F" w:rsidRDefault="00ED133F" w:rsidP="00ED133F">
      <w:pPr>
        <w:spacing w:after="0"/>
      </w:pPr>
      <w:r>
        <w:t>2023-08-08 02:06:27.054000+00:00        8.0</w:t>
      </w:r>
    </w:p>
    <w:p w:rsidR="00ED133F" w:rsidRDefault="00ED133F" w:rsidP="00ED133F">
      <w:pPr>
        <w:spacing w:after="0"/>
      </w:pPr>
      <w:r>
        <w:t>2023-08-08 02:06:27.566000+00:00        8.0</w:t>
      </w:r>
    </w:p>
    <w:p w:rsidR="00ED133F" w:rsidRDefault="00ED133F" w:rsidP="00ED133F">
      <w:pPr>
        <w:spacing w:after="0"/>
      </w:pPr>
      <w:r>
        <w:t>2023-08-08 02:06:28.079000+00:00        8.0</w:t>
      </w:r>
    </w:p>
    <w:p w:rsidR="00ED133F" w:rsidRDefault="00ED133F" w:rsidP="00ED133F">
      <w:pPr>
        <w:spacing w:after="0"/>
      </w:pPr>
      <w:r>
        <w:t>2023-08-08 02:06:28.589000+00:00        8.0</w:t>
      </w:r>
    </w:p>
    <w:p w:rsidR="00ED133F" w:rsidRDefault="00ED133F" w:rsidP="00ED133F">
      <w:pPr>
        <w:spacing w:after="0"/>
      </w:pPr>
      <w:r>
        <w:t>2023-08-08 02:06:29.100000+00:00        8.0</w:t>
      </w:r>
    </w:p>
    <w:p w:rsidR="00ED133F" w:rsidRDefault="00ED133F" w:rsidP="00ED133F">
      <w:pPr>
        <w:spacing w:after="0"/>
      </w:pPr>
      <w:r>
        <w:t>2023-08-08 02:06:29.612000+00:00        8.0</w:t>
      </w:r>
    </w:p>
    <w:p w:rsidR="00ED133F" w:rsidRDefault="00ED133F" w:rsidP="00ED133F">
      <w:pPr>
        <w:spacing w:after="0"/>
      </w:pPr>
      <w:r>
        <w:t>2023-08-08 02:06:30.127000+00:00        8.0</w:t>
      </w:r>
    </w:p>
    <w:p w:rsidR="00ED133F" w:rsidRDefault="00ED133F" w:rsidP="00ED133F">
      <w:pPr>
        <w:spacing w:after="0"/>
      </w:pPr>
      <w:r>
        <w:t>2023-08-08 02:06:30.637000+00:00        8.0</w:t>
      </w:r>
    </w:p>
    <w:p w:rsidR="00ED133F" w:rsidRDefault="00ED133F" w:rsidP="00ED133F">
      <w:pPr>
        <w:spacing w:after="0"/>
      </w:pPr>
      <w:r>
        <w:t>2023-08-08 02:06:31.151000+00:00        8.0</w:t>
      </w:r>
    </w:p>
    <w:p w:rsidR="00ED133F" w:rsidRDefault="00ED133F" w:rsidP="00ED133F">
      <w:pPr>
        <w:spacing w:after="0"/>
      </w:pPr>
      <w:r>
        <w:t>2023-08-08 02:06:31.660000+00:00        8.0</w:t>
      </w:r>
    </w:p>
    <w:p w:rsidR="00ED133F" w:rsidRDefault="00ED133F" w:rsidP="00ED133F">
      <w:pPr>
        <w:spacing w:after="0"/>
      </w:pPr>
      <w:r>
        <w:t>2023-08-08 02:06:32.172000+00:00        8.0</w:t>
      </w:r>
    </w:p>
    <w:p w:rsidR="00ED133F" w:rsidRDefault="00ED133F" w:rsidP="00ED133F">
      <w:pPr>
        <w:spacing w:after="0"/>
      </w:pPr>
      <w:r>
        <w:t>2023-08-08 02:06:32.687000+00:00        8.0</w:t>
      </w:r>
    </w:p>
    <w:p w:rsidR="00ED133F" w:rsidRDefault="00ED133F" w:rsidP="00ED133F">
      <w:pPr>
        <w:spacing w:after="0"/>
      </w:pPr>
      <w:r>
        <w:t>2023-08-08 02:06:33.196000+00:00        8.0</w:t>
      </w:r>
    </w:p>
    <w:p w:rsidR="00ED133F" w:rsidRDefault="00ED133F" w:rsidP="00ED133F">
      <w:pPr>
        <w:spacing w:after="0"/>
      </w:pPr>
      <w:r>
        <w:t>2023-08-08 02:06:33.709000+00:00        8.0</w:t>
      </w:r>
    </w:p>
    <w:p w:rsidR="00ED133F" w:rsidRDefault="00ED133F" w:rsidP="00ED133F">
      <w:pPr>
        <w:spacing w:after="0"/>
      </w:pPr>
      <w:r>
        <w:t>2023-08-08 02:06:34.221000+00:00        8.0</w:t>
      </w:r>
    </w:p>
    <w:p w:rsidR="00ED133F" w:rsidRDefault="00ED133F" w:rsidP="00ED133F">
      <w:pPr>
        <w:spacing w:after="0"/>
      </w:pPr>
      <w:r>
        <w:t>2023-08-08 02:06:34.734000+00:00        8.0</w:t>
      </w:r>
    </w:p>
    <w:p w:rsidR="00ED133F" w:rsidRDefault="00ED133F" w:rsidP="00ED133F">
      <w:pPr>
        <w:spacing w:after="0"/>
      </w:pPr>
      <w:r>
        <w:t>2023-08-08 02:06:35.247000+00:00        8.0</w:t>
      </w:r>
    </w:p>
    <w:p w:rsidR="00ED133F" w:rsidRDefault="00ED133F" w:rsidP="00ED133F">
      <w:pPr>
        <w:spacing w:after="0"/>
      </w:pPr>
      <w:r>
        <w:t>2023-08-08 02:06:35.756000+00:00        8.0</w:t>
      </w:r>
    </w:p>
    <w:p w:rsidR="00ED133F" w:rsidRDefault="00ED133F" w:rsidP="00ED133F">
      <w:pPr>
        <w:spacing w:after="0"/>
      </w:pPr>
      <w:r>
        <w:t>2023-08-08 02:06:36.268000+00:00        8.0</w:t>
      </w:r>
    </w:p>
    <w:p w:rsidR="00ED133F" w:rsidRDefault="00ED133F" w:rsidP="00ED133F">
      <w:pPr>
        <w:spacing w:after="0"/>
      </w:pPr>
      <w:r>
        <w:t>2023-08-08 02:06:36.782000+00:00        8.0</w:t>
      </w:r>
    </w:p>
    <w:p w:rsidR="00ED133F" w:rsidRDefault="00ED133F" w:rsidP="00ED133F">
      <w:pPr>
        <w:spacing w:after="0"/>
      </w:pPr>
      <w:r>
        <w:t>2023-08-08 02:06:37.294000+00:00        8.0</w:t>
      </w:r>
    </w:p>
    <w:p w:rsidR="00ED133F" w:rsidRDefault="00ED133F" w:rsidP="00ED133F">
      <w:pPr>
        <w:spacing w:after="0"/>
      </w:pPr>
      <w:r>
        <w:t>2023-08-08 02:06:37.807000+00:00        8.0</w:t>
      </w:r>
    </w:p>
    <w:p w:rsidR="00ED133F" w:rsidRDefault="00ED133F" w:rsidP="00ED133F">
      <w:pPr>
        <w:spacing w:after="0"/>
      </w:pPr>
      <w:r>
        <w:t>2023-08-08 02:06:38.318000+00:00        8.0</w:t>
      </w:r>
    </w:p>
    <w:p w:rsidR="00ED133F" w:rsidRDefault="00ED133F" w:rsidP="00ED133F">
      <w:pPr>
        <w:spacing w:after="0"/>
      </w:pPr>
      <w:r>
        <w:t>2023-08-08 02:06:38.829000+00:00        8.0</w:t>
      </w:r>
    </w:p>
    <w:p w:rsidR="00ED133F" w:rsidRDefault="00ED133F" w:rsidP="00ED133F">
      <w:pPr>
        <w:spacing w:after="0"/>
      </w:pPr>
      <w:r>
        <w:t>2023-08-08 02:06:39.340000+00:00        8.0</w:t>
      </w:r>
    </w:p>
    <w:p w:rsidR="00ED133F" w:rsidRDefault="00ED133F" w:rsidP="00ED133F">
      <w:pPr>
        <w:spacing w:after="0"/>
      </w:pPr>
      <w:r>
        <w:t>2023-08-08 02:06:39.853000+00:00        8.0</w:t>
      </w:r>
    </w:p>
    <w:p w:rsidR="00ED133F" w:rsidRDefault="00ED133F" w:rsidP="00ED133F">
      <w:pPr>
        <w:spacing w:after="0"/>
      </w:pPr>
      <w:r>
        <w:t>2023-08-08 02:06:40.367000+00:00        8.0</w:t>
      </w:r>
    </w:p>
    <w:p w:rsidR="00ED133F" w:rsidRDefault="00ED133F" w:rsidP="00ED133F">
      <w:pPr>
        <w:spacing w:after="0"/>
      </w:pPr>
      <w:r>
        <w:t>2023-08-08 02:06:40.877000+00:00        8.0</w:t>
      </w:r>
    </w:p>
    <w:p w:rsidR="00ED133F" w:rsidRDefault="00ED133F" w:rsidP="00ED133F">
      <w:pPr>
        <w:spacing w:after="0"/>
      </w:pPr>
      <w:r>
        <w:t>2023-08-08 02:06:41.388000+00:00        8.0</w:t>
      </w:r>
    </w:p>
    <w:p w:rsidR="00ED133F" w:rsidRDefault="00ED133F" w:rsidP="00ED133F">
      <w:pPr>
        <w:spacing w:after="0"/>
      </w:pPr>
      <w:r>
        <w:t>2023-08-08 02:06:41.900000+00:00        8.0</w:t>
      </w:r>
    </w:p>
    <w:p w:rsidR="00ED133F" w:rsidRDefault="00ED133F" w:rsidP="00ED133F">
      <w:pPr>
        <w:spacing w:after="0"/>
      </w:pPr>
      <w:r>
        <w:t>2023-08-08 02:06:42.415000+00:00        8.0</w:t>
      </w:r>
    </w:p>
    <w:p w:rsidR="00ED133F" w:rsidRDefault="00ED133F" w:rsidP="00ED133F">
      <w:pPr>
        <w:spacing w:after="0"/>
      </w:pPr>
      <w:r>
        <w:t>2023-08-08 02:06:42.925000+00:00        8.0</w:t>
      </w:r>
    </w:p>
    <w:p w:rsidR="00ED133F" w:rsidRDefault="00ED133F" w:rsidP="00ED133F">
      <w:pPr>
        <w:spacing w:after="0"/>
      </w:pPr>
      <w:r>
        <w:t>2023-08-08 02:06:43.438000+00:00        8.0</w:t>
      </w:r>
    </w:p>
    <w:p w:rsidR="00ED133F" w:rsidRDefault="00ED133F" w:rsidP="00ED133F">
      <w:pPr>
        <w:spacing w:after="0"/>
      </w:pPr>
      <w:r>
        <w:t>2023-08-08 02:06:43.949000+00:00        8.0</w:t>
      </w:r>
    </w:p>
    <w:p w:rsidR="00ED133F" w:rsidRDefault="00ED133F" w:rsidP="00ED133F">
      <w:pPr>
        <w:spacing w:after="0"/>
      </w:pPr>
      <w:r>
        <w:t>2023-08-08 02:06:44.462000+00:00        8.0</w:t>
      </w:r>
    </w:p>
    <w:p w:rsidR="00ED133F" w:rsidRDefault="00ED133F" w:rsidP="00ED133F">
      <w:pPr>
        <w:spacing w:after="0"/>
      </w:pPr>
      <w:r>
        <w:t>2023-08-08 02:06:44.975000+00:00        8.0</w:t>
      </w:r>
    </w:p>
    <w:p w:rsidR="00ED133F" w:rsidRDefault="00ED133F" w:rsidP="00ED133F">
      <w:pPr>
        <w:spacing w:after="0"/>
      </w:pPr>
      <w:r>
        <w:t>2023-08-08 02:06:45.489000+00:00        8.0</w:t>
      </w:r>
    </w:p>
    <w:p w:rsidR="00ED133F" w:rsidRDefault="00ED133F" w:rsidP="00ED133F">
      <w:pPr>
        <w:spacing w:after="0"/>
      </w:pPr>
      <w:r>
        <w:t>2023-08-08 02:06:45.996000+00:00        8.0</w:t>
      </w:r>
    </w:p>
    <w:p w:rsidR="00ED133F" w:rsidRDefault="00ED133F" w:rsidP="00ED133F">
      <w:pPr>
        <w:spacing w:after="0"/>
      </w:pPr>
      <w:r>
        <w:t>2023-08-08 02:06:46.509000+00:00        8.0</w:t>
      </w:r>
    </w:p>
    <w:p w:rsidR="00ED133F" w:rsidRDefault="00ED133F" w:rsidP="00ED133F">
      <w:pPr>
        <w:spacing w:after="0"/>
      </w:pPr>
      <w:r>
        <w:t>2023-08-08 02:06:47.020000+00:00        8.0</w:t>
      </w:r>
    </w:p>
    <w:p w:rsidR="00ED133F" w:rsidRDefault="00ED133F" w:rsidP="00ED133F">
      <w:pPr>
        <w:spacing w:after="0"/>
      </w:pPr>
      <w:r>
        <w:t>2023-08-08 02:06:47.536000+00:00        8.0</w:t>
      </w:r>
    </w:p>
    <w:p w:rsidR="00ED133F" w:rsidRDefault="00ED133F" w:rsidP="00ED133F">
      <w:pPr>
        <w:spacing w:after="0"/>
      </w:pPr>
      <w:r>
        <w:t>2023-08-08 02:06:48.047000+00:00        8.0</w:t>
      </w:r>
    </w:p>
    <w:p w:rsidR="00ED133F" w:rsidRDefault="00ED133F" w:rsidP="00ED133F">
      <w:pPr>
        <w:spacing w:after="0"/>
      </w:pPr>
      <w:r>
        <w:t>2023-08-08 02:06:48.557000+00:00        8.0</w:t>
      </w:r>
    </w:p>
    <w:p w:rsidR="00ED133F" w:rsidRDefault="00ED133F" w:rsidP="00ED133F">
      <w:pPr>
        <w:spacing w:after="0"/>
      </w:pPr>
      <w:r>
        <w:t>2023-08-08 02:06:49.068000+00:00        8.0</w:t>
      </w:r>
    </w:p>
    <w:p w:rsidR="00ED133F" w:rsidRDefault="00ED133F" w:rsidP="00ED133F">
      <w:pPr>
        <w:spacing w:after="0"/>
      </w:pPr>
      <w:r>
        <w:t>2023-08-08 02:06:49.585000+00:00        8.0</w:t>
      </w:r>
    </w:p>
    <w:p w:rsidR="00ED133F" w:rsidRDefault="00ED133F" w:rsidP="00ED133F">
      <w:pPr>
        <w:spacing w:after="0"/>
      </w:pPr>
      <w:r>
        <w:t>2023-08-08 02:06:50.093000+00:00        8.0</w:t>
      </w:r>
    </w:p>
    <w:p w:rsidR="00ED133F" w:rsidRDefault="00ED133F" w:rsidP="00ED133F">
      <w:pPr>
        <w:spacing w:after="0"/>
      </w:pPr>
      <w:r>
        <w:t>2023-08-08 02:06:50.606000+00:00        8.0</w:t>
      </w:r>
    </w:p>
    <w:p w:rsidR="00ED133F" w:rsidRDefault="00ED133F" w:rsidP="00ED133F">
      <w:pPr>
        <w:spacing w:after="0"/>
      </w:pPr>
      <w:r>
        <w:t>2023-08-08 02:06:51.119000+00:00        8.0</w:t>
      </w:r>
    </w:p>
    <w:p w:rsidR="00ED133F" w:rsidRDefault="00ED133F" w:rsidP="00ED133F">
      <w:pPr>
        <w:spacing w:after="0"/>
      </w:pPr>
      <w:r>
        <w:t>2023-08-08 02:06:51.630000+00:00        8.0</w:t>
      </w:r>
    </w:p>
    <w:p w:rsidR="00ED133F" w:rsidRDefault="00ED133F" w:rsidP="00ED133F">
      <w:pPr>
        <w:spacing w:after="0"/>
      </w:pPr>
      <w:r>
        <w:t>2023-08-08 02:06:52.140000+00:00        8.0</w:t>
      </w:r>
    </w:p>
    <w:p w:rsidR="00ED133F" w:rsidRDefault="00ED133F" w:rsidP="00ED133F">
      <w:pPr>
        <w:spacing w:after="0"/>
      </w:pPr>
      <w:r>
        <w:t>2023-08-08 02:06:52.654000+00:00        8.0</w:t>
      </w:r>
    </w:p>
    <w:p w:rsidR="00ED133F" w:rsidRDefault="00ED133F" w:rsidP="00ED133F">
      <w:pPr>
        <w:spacing w:after="0"/>
      </w:pPr>
      <w:r>
        <w:t>2023-08-08 02:06:53.167000+00:00        8.0</w:t>
      </w:r>
    </w:p>
    <w:p w:rsidR="00ED133F" w:rsidRDefault="00ED133F" w:rsidP="00ED133F">
      <w:pPr>
        <w:spacing w:after="0"/>
      </w:pPr>
      <w:r>
        <w:t>2023-08-08 02:06:53.678000+00:00        8.0</w:t>
      </w:r>
    </w:p>
    <w:p w:rsidR="00ED133F" w:rsidRDefault="00ED133F" w:rsidP="00ED133F">
      <w:pPr>
        <w:spacing w:after="0"/>
      </w:pPr>
      <w:r>
        <w:t>2023-08-08 02:06:54.190000+00:00        8.0</w:t>
      </w:r>
    </w:p>
    <w:p w:rsidR="00ED133F" w:rsidRDefault="00ED133F" w:rsidP="00ED133F">
      <w:pPr>
        <w:spacing w:after="0"/>
      </w:pPr>
      <w:r>
        <w:t>2023-08-08 02:06:54.704000+00:00        8.0</w:t>
      </w:r>
    </w:p>
    <w:p w:rsidR="00ED133F" w:rsidRDefault="00ED133F" w:rsidP="00ED133F">
      <w:pPr>
        <w:spacing w:after="0"/>
      </w:pPr>
      <w:r>
        <w:t>2023-08-08 02:06:55.216000+00:00        8.0</w:t>
      </w:r>
    </w:p>
    <w:p w:rsidR="00ED133F" w:rsidRDefault="00ED133F" w:rsidP="00ED133F">
      <w:pPr>
        <w:spacing w:after="0"/>
      </w:pPr>
      <w:r>
        <w:t>2023-08-08 02:06:55.723000+00:00        8.0</w:t>
      </w:r>
    </w:p>
    <w:p w:rsidR="00ED133F" w:rsidRDefault="00ED133F" w:rsidP="00ED133F">
      <w:pPr>
        <w:spacing w:after="0"/>
      </w:pPr>
      <w:r>
        <w:t>2023-08-08 02:06:56.237000+00:00        8.0</w:t>
      </w:r>
    </w:p>
    <w:p w:rsidR="00ED133F" w:rsidRDefault="00ED133F" w:rsidP="00ED133F">
      <w:pPr>
        <w:spacing w:after="0"/>
      </w:pPr>
      <w:r>
        <w:t>2023-08-08 02:06:56.751000+00:00        8.0</w:t>
      </w:r>
    </w:p>
    <w:p w:rsidR="00ED133F" w:rsidRDefault="00ED133F" w:rsidP="00ED133F">
      <w:pPr>
        <w:spacing w:after="0"/>
      </w:pPr>
      <w:r>
        <w:t>2023-08-08 02:06:57.262000+00:00        8.0</w:t>
      </w:r>
    </w:p>
    <w:p w:rsidR="00ED133F" w:rsidRDefault="00ED133F" w:rsidP="00ED133F">
      <w:pPr>
        <w:spacing w:after="0"/>
      </w:pPr>
      <w:r>
        <w:t>2023-08-08 02:06:57.776000+00:00        8.0</w:t>
      </w:r>
    </w:p>
    <w:p w:rsidR="00ED133F" w:rsidRDefault="00ED133F" w:rsidP="00ED133F">
      <w:pPr>
        <w:spacing w:after="0"/>
      </w:pPr>
      <w:r>
        <w:t>2023-08-08 02:06:58.286000+00:00        8.0</w:t>
      </w:r>
    </w:p>
    <w:p w:rsidR="00ED133F" w:rsidRDefault="00ED133F" w:rsidP="00ED133F">
      <w:pPr>
        <w:spacing w:after="0"/>
      </w:pPr>
      <w:r>
        <w:t>2023-08-08 02:06:58.797000+00:00        8.0</w:t>
      </w:r>
    </w:p>
    <w:p w:rsidR="00ED133F" w:rsidRDefault="00ED133F" w:rsidP="00ED133F">
      <w:pPr>
        <w:spacing w:after="0"/>
      </w:pPr>
      <w:r>
        <w:t>2023-08-08 02:06:59.309000+00:00        8.0</w:t>
      </w:r>
    </w:p>
    <w:p w:rsidR="00ED133F" w:rsidRDefault="00ED133F" w:rsidP="00ED133F">
      <w:pPr>
        <w:spacing w:after="0"/>
      </w:pPr>
      <w:r>
        <w:t>2023-08-08 02:06:59.822000+00:00        8.0</w:t>
      </w:r>
    </w:p>
    <w:p w:rsidR="00ED133F" w:rsidRDefault="00ED133F" w:rsidP="00ED133F">
      <w:pPr>
        <w:spacing w:after="0"/>
      </w:pPr>
      <w:r>
        <w:t>2023-08-08 02:07:00.334000+00:00        8.0</w:t>
      </w:r>
    </w:p>
    <w:p w:rsidR="00ED133F" w:rsidRDefault="00ED133F" w:rsidP="00ED133F">
      <w:pPr>
        <w:spacing w:after="0"/>
      </w:pPr>
      <w:r>
        <w:t>2023-08-08 02:07:00.847000+00:00        8.0</w:t>
      </w:r>
    </w:p>
    <w:p w:rsidR="00ED133F" w:rsidRDefault="00ED133F" w:rsidP="00ED133F">
      <w:pPr>
        <w:spacing w:after="0"/>
      </w:pPr>
      <w:r>
        <w:t>2023-08-08 02:07:01.357000+00:00        8.0</w:t>
      </w:r>
    </w:p>
    <w:p w:rsidR="00ED133F" w:rsidRDefault="00ED133F" w:rsidP="00ED133F">
      <w:pPr>
        <w:spacing w:after="0"/>
      </w:pPr>
      <w:r>
        <w:t>2023-08-08 02:07:01.868000+00:00        8.0</w:t>
      </w:r>
    </w:p>
    <w:p w:rsidR="00ED133F" w:rsidRDefault="00ED133F" w:rsidP="00ED133F">
      <w:pPr>
        <w:spacing w:after="0"/>
      </w:pPr>
      <w:r>
        <w:t>2023-08-08 02:07:02.380000+00:00        8.0</w:t>
      </w:r>
    </w:p>
    <w:p w:rsidR="00ED133F" w:rsidRDefault="00ED133F" w:rsidP="00ED133F">
      <w:pPr>
        <w:spacing w:after="0"/>
      </w:pPr>
      <w:r>
        <w:t>2023-08-08 02:07:02.893000+00:00        8.0</w:t>
      </w:r>
    </w:p>
    <w:p w:rsidR="00ED133F" w:rsidRDefault="00ED133F" w:rsidP="00ED133F">
      <w:pPr>
        <w:spacing w:after="0"/>
      </w:pPr>
      <w:r>
        <w:t>2023-08-08 02:07:03.404000+00:00        8.0</w:t>
      </w:r>
    </w:p>
    <w:p w:rsidR="00ED133F" w:rsidRDefault="00ED133F" w:rsidP="00ED133F">
      <w:pPr>
        <w:spacing w:after="0"/>
      </w:pPr>
      <w:r>
        <w:t>2023-08-08 02:07:03.918000+00:00        8.0</w:t>
      </w:r>
    </w:p>
    <w:p w:rsidR="00ED133F" w:rsidRDefault="00ED133F" w:rsidP="00ED133F">
      <w:pPr>
        <w:spacing w:after="0"/>
      </w:pPr>
      <w:r>
        <w:t>2023-08-08 02:07:04.431000+00:00        8.0</w:t>
      </w:r>
    </w:p>
    <w:p w:rsidR="00ED133F" w:rsidRDefault="00ED133F" w:rsidP="00ED133F">
      <w:pPr>
        <w:spacing w:after="0"/>
      </w:pPr>
      <w:r>
        <w:t>2023-08-08 02:07:04.939000+00:00        8.0</w:t>
      </w:r>
    </w:p>
    <w:p w:rsidR="00ED133F" w:rsidRDefault="00ED133F" w:rsidP="00ED133F">
      <w:pPr>
        <w:spacing w:after="0"/>
      </w:pPr>
      <w:r>
        <w:t>2023-08-08 02:07:05.456000+00:00        8.0</w:t>
      </w:r>
    </w:p>
    <w:p w:rsidR="00ED133F" w:rsidRDefault="00ED133F" w:rsidP="00ED133F">
      <w:pPr>
        <w:spacing w:after="0"/>
      </w:pPr>
      <w:r>
        <w:t>2023-08-08 02:07:05.964000+00:00        8.0</w:t>
      </w:r>
    </w:p>
    <w:p w:rsidR="00ED133F" w:rsidRDefault="00ED133F" w:rsidP="00ED133F">
      <w:pPr>
        <w:spacing w:after="0"/>
      </w:pPr>
      <w:r>
        <w:t>2023-08-08 02:07:06.477000+00:00        8.0</w:t>
      </w:r>
    </w:p>
    <w:p w:rsidR="00ED133F" w:rsidRDefault="00ED133F" w:rsidP="00ED133F">
      <w:pPr>
        <w:spacing w:after="0"/>
      </w:pPr>
      <w:r>
        <w:t>2023-08-08 02:07:06.989000+00:00        8.0</w:t>
      </w:r>
    </w:p>
    <w:p w:rsidR="00ED133F" w:rsidRDefault="00ED133F" w:rsidP="00ED133F">
      <w:pPr>
        <w:spacing w:after="0"/>
      </w:pPr>
      <w:r>
        <w:t>2023-08-08 02:07:07.500000+00:00        8.0</w:t>
      </w:r>
    </w:p>
    <w:p w:rsidR="00ED133F" w:rsidRDefault="00ED133F" w:rsidP="00ED133F">
      <w:pPr>
        <w:spacing w:after="0"/>
      </w:pPr>
      <w:r>
        <w:t>2023-08-08 02:07:08.011000+00:00        8.0</w:t>
      </w:r>
    </w:p>
    <w:p w:rsidR="00ED133F" w:rsidRDefault="00ED133F" w:rsidP="00ED133F">
      <w:pPr>
        <w:spacing w:after="0"/>
      </w:pPr>
      <w:r>
        <w:t>2023-08-08 02:07:08.526000+00:00        8.0</w:t>
      </w:r>
    </w:p>
    <w:p w:rsidR="00ED133F" w:rsidRDefault="00ED133F" w:rsidP="00ED133F">
      <w:pPr>
        <w:spacing w:after="0"/>
      </w:pPr>
      <w:r>
        <w:t>2023-08-08 02:07:09.038000+00:00        8.0</w:t>
      </w:r>
    </w:p>
    <w:p w:rsidR="00ED133F" w:rsidRDefault="00ED133F" w:rsidP="00ED133F">
      <w:pPr>
        <w:spacing w:after="0"/>
      </w:pPr>
      <w:r>
        <w:t>2023-08-08 02:07:09.547000+00:00        8.0</w:t>
      </w:r>
    </w:p>
    <w:p w:rsidR="00ED133F" w:rsidRDefault="00ED133F" w:rsidP="00ED133F">
      <w:pPr>
        <w:spacing w:after="0"/>
      </w:pPr>
      <w:r>
        <w:t>2023-08-08 02:07:10.059000+00:00        8.0</w:t>
      </w:r>
    </w:p>
    <w:p w:rsidR="00ED133F" w:rsidRDefault="00ED133F" w:rsidP="00ED133F">
      <w:pPr>
        <w:spacing w:after="0"/>
      </w:pPr>
      <w:r>
        <w:t>2023-08-08 02:07:10.578000+00:00        8.0</w:t>
      </w:r>
    </w:p>
    <w:p w:rsidR="00ED133F" w:rsidRDefault="00ED133F" w:rsidP="00ED133F">
      <w:pPr>
        <w:spacing w:after="0"/>
      </w:pPr>
      <w:r>
        <w:t>2023-08-08 02:07:11.088000+00:00        8.0</w:t>
      </w:r>
    </w:p>
    <w:p w:rsidR="00ED133F" w:rsidRDefault="00ED133F" w:rsidP="00ED133F">
      <w:pPr>
        <w:spacing w:after="0"/>
      </w:pPr>
      <w:r>
        <w:t>2023-08-08 02:07:11.599000+00:00        8.0</w:t>
      </w:r>
    </w:p>
    <w:p w:rsidR="00ED133F" w:rsidRDefault="00ED133F" w:rsidP="00ED133F">
      <w:pPr>
        <w:spacing w:after="0"/>
      </w:pPr>
      <w:r>
        <w:t>2023-08-08 02:07:12.112000+00:00        8.0</w:t>
      </w:r>
    </w:p>
    <w:p w:rsidR="00ED133F" w:rsidRDefault="00ED133F" w:rsidP="00ED133F">
      <w:pPr>
        <w:spacing w:after="0"/>
      </w:pPr>
      <w:r>
        <w:t>2023-08-08 02:07:12.621000+00:00        8.0</w:t>
      </w:r>
    </w:p>
    <w:p w:rsidR="00ED133F" w:rsidRDefault="00ED133F" w:rsidP="00ED133F">
      <w:pPr>
        <w:spacing w:after="0"/>
      </w:pPr>
      <w:r>
        <w:t>2023-08-08 02:07:13.131000+00:00        8.0</w:t>
      </w:r>
    </w:p>
    <w:p w:rsidR="00ED133F" w:rsidRDefault="00ED133F" w:rsidP="00ED133F">
      <w:pPr>
        <w:spacing w:after="0"/>
      </w:pPr>
      <w:r>
        <w:t>2023-08-08 02:07:13.646000+00:00        8.0</w:t>
      </w:r>
    </w:p>
    <w:p w:rsidR="00ED133F" w:rsidRDefault="00ED133F" w:rsidP="00ED133F">
      <w:pPr>
        <w:spacing w:after="0"/>
      </w:pPr>
      <w:r>
        <w:t>2023-08-08 02:07:14.158000+00:00        8.0</w:t>
      </w:r>
    </w:p>
    <w:p w:rsidR="00ED133F" w:rsidRDefault="00ED133F" w:rsidP="00ED133F">
      <w:pPr>
        <w:spacing w:after="0"/>
      </w:pPr>
      <w:r>
        <w:t>2023-08-08 02:07:14.675000+00:00        8.0</w:t>
      </w:r>
    </w:p>
    <w:p w:rsidR="00ED133F" w:rsidRDefault="00ED133F" w:rsidP="00ED133F">
      <w:pPr>
        <w:spacing w:after="0"/>
      </w:pPr>
      <w:r>
        <w:t>2023-08-08 02:07:15.185000+00:00        8.0</w:t>
      </w:r>
    </w:p>
    <w:p w:rsidR="00ED133F" w:rsidRDefault="00ED133F" w:rsidP="00ED133F">
      <w:pPr>
        <w:spacing w:after="0"/>
      </w:pPr>
      <w:r>
        <w:t>2023-08-08 02:07:15.699000+00:00        8.0</w:t>
      </w:r>
    </w:p>
    <w:p w:rsidR="00ED133F" w:rsidRDefault="00ED133F" w:rsidP="00ED133F">
      <w:pPr>
        <w:spacing w:after="0"/>
      </w:pPr>
      <w:r>
        <w:t>2023-08-08 02:07:16.210000+00:00        8.0</w:t>
      </w:r>
    </w:p>
    <w:p w:rsidR="00ED133F" w:rsidRDefault="00ED133F" w:rsidP="00ED133F">
      <w:pPr>
        <w:spacing w:after="0"/>
      </w:pPr>
      <w:r>
        <w:t>2023-08-08 02:07:16.721000+00:00        8.0</w:t>
      </w:r>
    </w:p>
    <w:p w:rsidR="00ED133F" w:rsidRDefault="00ED133F" w:rsidP="00ED133F">
      <w:pPr>
        <w:spacing w:after="0"/>
      </w:pPr>
      <w:r>
        <w:t>2023-08-08 02:07:17.235000+00:00        8.0</w:t>
      </w:r>
    </w:p>
    <w:p w:rsidR="00ED133F" w:rsidRDefault="00ED133F" w:rsidP="00ED133F">
      <w:pPr>
        <w:spacing w:after="0"/>
      </w:pPr>
      <w:r>
        <w:t>2023-08-08 02:07:17.745000+00:00        8.0</w:t>
      </w:r>
    </w:p>
    <w:p w:rsidR="00ED133F" w:rsidRDefault="00ED133F" w:rsidP="00ED133F">
      <w:pPr>
        <w:spacing w:after="0"/>
      </w:pPr>
      <w:r>
        <w:t>2023-08-08 02:07:18.256000+00:00        8.0</w:t>
      </w:r>
    </w:p>
    <w:p w:rsidR="00ED133F" w:rsidRDefault="00ED133F" w:rsidP="00ED133F">
      <w:pPr>
        <w:spacing w:after="0"/>
      </w:pPr>
      <w:r>
        <w:t>2023-08-08 02:07:18.767000+00:00        8.0</w:t>
      </w:r>
    </w:p>
    <w:p w:rsidR="00ED133F" w:rsidRDefault="00ED133F" w:rsidP="00ED133F">
      <w:pPr>
        <w:spacing w:after="0"/>
      </w:pPr>
      <w:r>
        <w:t>2023-08-08 02:07:19.280000+00:00        8.0</w:t>
      </w:r>
    </w:p>
    <w:p w:rsidR="00ED133F" w:rsidRDefault="00ED133F" w:rsidP="00ED133F">
      <w:pPr>
        <w:spacing w:after="0"/>
      </w:pPr>
      <w:r>
        <w:t>2023-08-08 02:07:19.793000+00:00        8.0</w:t>
      </w:r>
    </w:p>
    <w:p w:rsidR="00ED133F" w:rsidRDefault="00ED133F" w:rsidP="00ED133F">
      <w:pPr>
        <w:spacing w:after="0"/>
      </w:pPr>
      <w:r>
        <w:t>2023-08-08 02:07:20.306000+00:00        8.0</w:t>
      </w:r>
    </w:p>
    <w:p w:rsidR="00F35983" w:rsidRDefault="00F35983" w:rsidP="00ED133F">
      <w:pPr>
        <w:spacing w:after="0"/>
      </w:pPr>
    </w:p>
    <w:p w:rsidR="00F35983" w:rsidRDefault="00F35983" w:rsidP="00ED133F">
      <w:pPr>
        <w:spacing w:after="0"/>
      </w:pPr>
    </w:p>
    <w:p w:rsidR="00F35983" w:rsidRDefault="00F35983" w:rsidP="00ED133F">
      <w:pPr>
        <w:spacing w:after="0"/>
      </w:pPr>
    </w:p>
    <w:p w:rsidR="00F35983" w:rsidRPr="00855982" w:rsidRDefault="00F35983" w:rsidP="00F35983">
      <w:pPr>
        <w:pStyle w:val="Heading1"/>
      </w:pPr>
      <w:r>
        <w:lastRenderedPageBreak/>
        <w:t>list out all the entries of battery voltage less than or equal to 8 between 2023-08-08T01:49:04.654Z and 2023-08-08T07:59:59:602Z</w:t>
      </w:r>
      <w:r w:rsidRPr="00C700CB">
        <w:t>?</w:t>
      </w:r>
    </w:p>
    <w:p w:rsidR="00F35983" w:rsidRDefault="00F35983" w:rsidP="00F35983">
      <w:pPr>
        <w:spacing w:after="0"/>
      </w:pPr>
      <w:r>
        <w:t>The values for voltage between 2023-08-08T01:49:04.654Z and 2023-08-08T07:59:59.602Z are:</w:t>
      </w:r>
    </w:p>
    <w:p w:rsidR="00F35983" w:rsidRDefault="00F35983" w:rsidP="00F35983">
      <w:pPr>
        <w:spacing w:after="0"/>
      </w:pPr>
      <w:r>
        <w:t>Timestamp               Value</w:t>
      </w:r>
    </w:p>
    <w:p w:rsidR="00F35983" w:rsidRDefault="00F35983" w:rsidP="00F35983">
      <w:pPr>
        <w:spacing w:after="0"/>
      </w:pPr>
      <w:r>
        <w:t>2023-08-08 02:03:47.826000+00:00        8.0</w:t>
      </w:r>
    </w:p>
    <w:p w:rsidR="00F35983" w:rsidRDefault="00F35983" w:rsidP="00F35983">
      <w:pPr>
        <w:spacing w:after="0"/>
      </w:pPr>
      <w:r>
        <w:t>2023-08-08 02:03:48.339000+00:00        8.0</w:t>
      </w:r>
    </w:p>
    <w:p w:rsidR="00F35983" w:rsidRDefault="00F35983" w:rsidP="00F35983">
      <w:pPr>
        <w:spacing w:after="0"/>
      </w:pPr>
      <w:r>
        <w:t>2023-08-08 02:03:48.849000+00:00        8.0</w:t>
      </w:r>
    </w:p>
    <w:p w:rsidR="00F35983" w:rsidRDefault="00F35983" w:rsidP="00F35983">
      <w:pPr>
        <w:spacing w:after="0"/>
      </w:pPr>
      <w:r>
        <w:t>2023-08-08 02:03:49.364000+00:00        8.0</w:t>
      </w:r>
    </w:p>
    <w:p w:rsidR="00F35983" w:rsidRDefault="00F35983" w:rsidP="00F35983">
      <w:pPr>
        <w:spacing w:after="0"/>
      </w:pPr>
      <w:r>
        <w:t>2023-08-08 02:03:49.872000+00:00        8.0</w:t>
      </w:r>
    </w:p>
    <w:p w:rsidR="00F35983" w:rsidRDefault="00F35983" w:rsidP="00F35983">
      <w:pPr>
        <w:spacing w:after="0"/>
      </w:pPr>
      <w:r>
        <w:t>2023-08-08 02:03:50.385000+00:00        8.0</w:t>
      </w:r>
    </w:p>
    <w:p w:rsidR="00F35983" w:rsidRDefault="00F35983" w:rsidP="00F35983">
      <w:pPr>
        <w:spacing w:after="0"/>
      </w:pPr>
      <w:r>
        <w:t>2023-08-08 02:03:50.899000+00:00        8.0</w:t>
      </w:r>
    </w:p>
    <w:p w:rsidR="00F35983" w:rsidRDefault="00F35983" w:rsidP="00F35983">
      <w:pPr>
        <w:spacing w:after="0"/>
      </w:pPr>
      <w:r>
        <w:t>2023-08-08 02:03:51.409000+00:00        8.0</w:t>
      </w:r>
    </w:p>
    <w:p w:rsidR="00F35983" w:rsidRDefault="00F35983" w:rsidP="00F35983">
      <w:pPr>
        <w:spacing w:after="0"/>
      </w:pPr>
      <w:r>
        <w:t>2023-08-08 02:03:51.924000+00:00        8.0</w:t>
      </w:r>
    </w:p>
    <w:p w:rsidR="00F35983" w:rsidRDefault="00F35983" w:rsidP="00F35983">
      <w:pPr>
        <w:spacing w:after="0"/>
      </w:pPr>
      <w:r>
        <w:t>2023-08-08 02:03:52.432000+00:00        8.0</w:t>
      </w:r>
    </w:p>
    <w:p w:rsidR="00F35983" w:rsidRDefault="00F35983" w:rsidP="00F35983">
      <w:pPr>
        <w:spacing w:after="0"/>
      </w:pPr>
      <w:r>
        <w:t>2023-08-08 02:03:52.948000+00:00        8.0</w:t>
      </w:r>
    </w:p>
    <w:p w:rsidR="00F35983" w:rsidRDefault="00F35983" w:rsidP="00F35983">
      <w:pPr>
        <w:spacing w:after="0"/>
      </w:pPr>
      <w:r>
        <w:t>2023-08-08 02:03:53.458000+00:00        8.0</w:t>
      </w:r>
    </w:p>
    <w:p w:rsidR="00F35983" w:rsidRDefault="00F35983" w:rsidP="00F35983">
      <w:pPr>
        <w:spacing w:after="0"/>
      </w:pPr>
      <w:r>
        <w:t>2023-08-08 02:03:53.969000+00:00        8.0</w:t>
      </w:r>
    </w:p>
    <w:p w:rsidR="00F35983" w:rsidRDefault="00F35983" w:rsidP="00F35983">
      <w:pPr>
        <w:spacing w:after="0"/>
      </w:pPr>
      <w:r>
        <w:t>2023-08-08 02:03:54.485000+00:00        8.0</w:t>
      </w:r>
    </w:p>
    <w:p w:rsidR="00F35983" w:rsidRDefault="00F35983" w:rsidP="00F35983">
      <w:pPr>
        <w:spacing w:after="0"/>
      </w:pPr>
      <w:r>
        <w:t>2023-08-08 02:03:54.995000+00:00        8.0</w:t>
      </w:r>
    </w:p>
    <w:p w:rsidR="00F35983" w:rsidRDefault="00F35983" w:rsidP="00F35983">
      <w:pPr>
        <w:spacing w:after="0"/>
      </w:pPr>
      <w:r>
        <w:t>2023-08-08 02:03:55.507000+00:00        8.0</w:t>
      </w:r>
    </w:p>
    <w:p w:rsidR="00F35983" w:rsidRDefault="00F35983" w:rsidP="00F35983">
      <w:pPr>
        <w:spacing w:after="0"/>
      </w:pPr>
      <w:r>
        <w:t>2023-08-08 02:03:56.017000+00:00        8.0</w:t>
      </w:r>
    </w:p>
    <w:p w:rsidR="00F35983" w:rsidRDefault="00F35983" w:rsidP="00F35983">
      <w:pPr>
        <w:spacing w:after="0"/>
      </w:pPr>
      <w:r>
        <w:t>2023-08-08 02:03:56.529000+00:00        8.0</w:t>
      </w:r>
    </w:p>
    <w:p w:rsidR="00F35983" w:rsidRDefault="00F35983" w:rsidP="00F35983">
      <w:pPr>
        <w:spacing w:after="0"/>
      </w:pPr>
      <w:r>
        <w:t>2023-08-08 02:03:57.040000+00:00        8.0</w:t>
      </w:r>
    </w:p>
    <w:p w:rsidR="00F35983" w:rsidRDefault="00F35983" w:rsidP="00F35983">
      <w:pPr>
        <w:spacing w:after="0"/>
      </w:pPr>
      <w:r>
        <w:t>2023-08-08 02:03:57.555000+00:00        8.0</w:t>
      </w:r>
    </w:p>
    <w:p w:rsidR="00F35983" w:rsidRDefault="00F35983" w:rsidP="00F35983">
      <w:pPr>
        <w:spacing w:after="0"/>
      </w:pPr>
      <w:r>
        <w:t>2023-08-08 02:03:58.067000+00:00        8.0</w:t>
      </w:r>
    </w:p>
    <w:p w:rsidR="00F35983" w:rsidRDefault="00F35983" w:rsidP="00F35983">
      <w:pPr>
        <w:spacing w:after="0"/>
      </w:pPr>
      <w:r>
        <w:t>2023-08-08 02:03:58.576000+00:00        8.0</w:t>
      </w:r>
    </w:p>
    <w:p w:rsidR="00F35983" w:rsidRDefault="00F35983" w:rsidP="00F35983">
      <w:pPr>
        <w:spacing w:after="0"/>
      </w:pPr>
      <w:r>
        <w:t>2023-08-08 02:03:59.091000+00:00        8.0</w:t>
      </w:r>
    </w:p>
    <w:p w:rsidR="00F35983" w:rsidRDefault="00F35983" w:rsidP="00F35983">
      <w:pPr>
        <w:spacing w:after="0"/>
      </w:pPr>
      <w:r>
        <w:t>2023-08-08 02:03:59.602000+00:00        8.0</w:t>
      </w:r>
    </w:p>
    <w:p w:rsidR="00F35983" w:rsidRDefault="00F35983" w:rsidP="00F35983">
      <w:pPr>
        <w:spacing w:after="0"/>
      </w:pPr>
      <w:r>
        <w:t>2023-08-08 02:04:00.115000+00:00        8.0</w:t>
      </w:r>
    </w:p>
    <w:p w:rsidR="00F35983" w:rsidRDefault="00F35983" w:rsidP="00F35983">
      <w:pPr>
        <w:spacing w:after="0"/>
      </w:pPr>
      <w:r>
        <w:t>2023-08-08 02:04:00.626000+00:00        8.0</w:t>
      </w:r>
    </w:p>
    <w:p w:rsidR="00F35983" w:rsidRDefault="00F35983" w:rsidP="00F35983">
      <w:pPr>
        <w:spacing w:after="0"/>
      </w:pPr>
      <w:r>
        <w:t>2023-08-08 02:04:01.138000+00:00        8.0</w:t>
      </w:r>
    </w:p>
    <w:p w:rsidR="00F35983" w:rsidRDefault="00F35983" w:rsidP="00F35983">
      <w:pPr>
        <w:spacing w:after="0"/>
      </w:pPr>
      <w:r>
        <w:t>2023-08-08 02:04:01.648000+00:00        8.0</w:t>
      </w:r>
    </w:p>
    <w:p w:rsidR="00F35983" w:rsidRDefault="00F35983" w:rsidP="00F35983">
      <w:pPr>
        <w:spacing w:after="0"/>
      </w:pPr>
      <w:r>
        <w:t>2023-08-08 02:04:02.161000+00:00        8.0</w:t>
      </w:r>
    </w:p>
    <w:p w:rsidR="00F35983" w:rsidRDefault="00F35983" w:rsidP="00F35983">
      <w:pPr>
        <w:spacing w:after="0"/>
      </w:pPr>
      <w:r>
        <w:t>2023-08-08 02:04:02.671000+00:00        8.0</w:t>
      </w:r>
    </w:p>
    <w:p w:rsidR="00F35983" w:rsidRDefault="00F35983" w:rsidP="00F35983">
      <w:pPr>
        <w:spacing w:after="0"/>
      </w:pPr>
      <w:r>
        <w:t>2023-08-08 02:04:03.185000+00:00        8.0</w:t>
      </w:r>
    </w:p>
    <w:p w:rsidR="00F35983" w:rsidRDefault="00F35983" w:rsidP="00F35983">
      <w:pPr>
        <w:spacing w:after="0"/>
      </w:pPr>
      <w:r>
        <w:t>2023-08-08 02:04:03.696000+00:00        8.0</w:t>
      </w:r>
    </w:p>
    <w:p w:rsidR="00F35983" w:rsidRDefault="00F35983" w:rsidP="00F35983">
      <w:pPr>
        <w:spacing w:after="0"/>
      </w:pPr>
      <w:r>
        <w:t>2023-08-08 02:04:04.210000+00:00        8.0</w:t>
      </w:r>
    </w:p>
    <w:p w:rsidR="00F35983" w:rsidRDefault="00F35983" w:rsidP="00F35983">
      <w:pPr>
        <w:spacing w:after="0"/>
      </w:pPr>
      <w:r>
        <w:t>2023-08-08 02:04:04.721000+00:00        8.0</w:t>
      </w:r>
    </w:p>
    <w:p w:rsidR="00F35983" w:rsidRDefault="00F35983" w:rsidP="00F35983">
      <w:pPr>
        <w:spacing w:after="0"/>
      </w:pPr>
      <w:r>
        <w:t>2023-08-08 02:04:05.233000+00:00        8.0</w:t>
      </w:r>
    </w:p>
    <w:p w:rsidR="00F35983" w:rsidRDefault="00F35983" w:rsidP="00F35983">
      <w:pPr>
        <w:spacing w:after="0"/>
      </w:pPr>
      <w:r>
        <w:t>2023-08-08 02:04:05.744000+00:00        8.0</w:t>
      </w:r>
    </w:p>
    <w:p w:rsidR="00F35983" w:rsidRDefault="00F35983" w:rsidP="00F35983">
      <w:pPr>
        <w:spacing w:after="0"/>
      </w:pPr>
      <w:r>
        <w:t>2023-08-08 02:04:06.256000+00:00        8.0</w:t>
      </w:r>
    </w:p>
    <w:p w:rsidR="00F35983" w:rsidRDefault="00F35983" w:rsidP="00F35983">
      <w:pPr>
        <w:spacing w:after="0"/>
      </w:pPr>
      <w:r>
        <w:t>2023-08-08 02:04:06.772000+00:00        8.0</w:t>
      </w:r>
    </w:p>
    <w:p w:rsidR="00F35983" w:rsidRDefault="00F35983" w:rsidP="00F35983">
      <w:pPr>
        <w:spacing w:after="0"/>
      </w:pPr>
      <w:r>
        <w:t>2023-08-08 02:04:07.281000+00:00        8.0</w:t>
      </w:r>
    </w:p>
    <w:p w:rsidR="00F35983" w:rsidRDefault="00F35983" w:rsidP="00F35983">
      <w:pPr>
        <w:spacing w:after="0"/>
      </w:pPr>
      <w:r>
        <w:t>2023-08-08 02:04:07.792000+00:00        8.0</w:t>
      </w:r>
    </w:p>
    <w:p w:rsidR="00F35983" w:rsidRDefault="00F35983" w:rsidP="00F35983">
      <w:pPr>
        <w:spacing w:after="0"/>
      </w:pPr>
      <w:r>
        <w:t>2023-08-08 02:04:08.304000+00:00        8.0</w:t>
      </w:r>
    </w:p>
    <w:p w:rsidR="00F35983" w:rsidRDefault="00F35983" w:rsidP="00F35983">
      <w:pPr>
        <w:spacing w:after="0"/>
      </w:pPr>
      <w:r>
        <w:t>2023-08-08 02:04:08.818000+00:00        8.0</w:t>
      </w:r>
    </w:p>
    <w:p w:rsidR="00F35983" w:rsidRDefault="00F35983" w:rsidP="00F35983">
      <w:pPr>
        <w:spacing w:after="0"/>
      </w:pPr>
      <w:r>
        <w:t>2023-08-08 02:04:09.330000+00:00        8.0</w:t>
      </w:r>
    </w:p>
    <w:p w:rsidR="00F35983" w:rsidRDefault="00F35983" w:rsidP="00F35983">
      <w:pPr>
        <w:spacing w:after="0"/>
      </w:pPr>
      <w:r>
        <w:t>2023-08-08 02:04:09.844000+00:00        8.0</w:t>
      </w:r>
    </w:p>
    <w:p w:rsidR="00F35983" w:rsidRDefault="00F35983" w:rsidP="00F35983">
      <w:pPr>
        <w:spacing w:after="0"/>
      </w:pPr>
      <w:r>
        <w:t>2023-08-08 02:04:10.353000+00:00        8.0</w:t>
      </w:r>
    </w:p>
    <w:p w:rsidR="00F35983" w:rsidRDefault="00F35983" w:rsidP="00F35983">
      <w:pPr>
        <w:spacing w:after="0"/>
      </w:pPr>
      <w:r>
        <w:t>2023-08-08 02:04:10.866000+00:00        8.0</w:t>
      </w:r>
    </w:p>
    <w:p w:rsidR="00F35983" w:rsidRDefault="00F35983" w:rsidP="00F35983">
      <w:pPr>
        <w:spacing w:after="0"/>
      </w:pPr>
      <w:r>
        <w:t>2023-08-08 02:04:11.378000+00:00        8.0</w:t>
      </w:r>
    </w:p>
    <w:p w:rsidR="00F35983" w:rsidRDefault="00F35983" w:rsidP="00F35983">
      <w:pPr>
        <w:spacing w:after="0"/>
      </w:pPr>
      <w:r>
        <w:t>2023-08-08 02:04:11.892000+00:00        8.0</w:t>
      </w:r>
    </w:p>
    <w:p w:rsidR="00F35983" w:rsidRDefault="00F35983" w:rsidP="00F35983">
      <w:pPr>
        <w:spacing w:after="0"/>
      </w:pPr>
      <w:r>
        <w:t>2023-08-08 02:04:12.403000+00:00        8.0</w:t>
      </w:r>
    </w:p>
    <w:p w:rsidR="00F35983" w:rsidRDefault="00F35983" w:rsidP="00F35983">
      <w:pPr>
        <w:spacing w:after="0"/>
      </w:pPr>
      <w:r>
        <w:t>2023-08-08 02:04:12.915000+00:00        8.0</w:t>
      </w:r>
    </w:p>
    <w:p w:rsidR="00F35983" w:rsidRDefault="00F35983" w:rsidP="00F35983">
      <w:pPr>
        <w:spacing w:after="0"/>
      </w:pPr>
      <w:r>
        <w:t>2023-08-08 02:04:13.425000+00:00        8.0</w:t>
      </w:r>
    </w:p>
    <w:p w:rsidR="00F35983" w:rsidRDefault="00F35983" w:rsidP="00F35983">
      <w:pPr>
        <w:spacing w:after="0"/>
      </w:pPr>
      <w:r>
        <w:t>2023-08-08 02:04:13.939000+00:00        8.0</w:t>
      </w:r>
    </w:p>
    <w:p w:rsidR="00F35983" w:rsidRDefault="00F35983" w:rsidP="00F35983">
      <w:pPr>
        <w:spacing w:after="0"/>
      </w:pPr>
      <w:r>
        <w:t>2023-08-08 02:04:14.450000+00:00        8.0</w:t>
      </w:r>
    </w:p>
    <w:p w:rsidR="00F35983" w:rsidRDefault="00F35983" w:rsidP="00F35983">
      <w:pPr>
        <w:spacing w:after="0"/>
      </w:pPr>
      <w:r>
        <w:t>2023-08-08 02:04:14.961000+00:00        8.0</w:t>
      </w:r>
    </w:p>
    <w:p w:rsidR="00F35983" w:rsidRDefault="00F35983" w:rsidP="00F35983">
      <w:pPr>
        <w:spacing w:after="0"/>
      </w:pPr>
      <w:r>
        <w:t>2023-08-08 02:04:15.473000+00:00        8.0</w:t>
      </w:r>
    </w:p>
    <w:p w:rsidR="00F35983" w:rsidRDefault="00F35983" w:rsidP="00F35983">
      <w:pPr>
        <w:spacing w:after="0"/>
      </w:pPr>
      <w:r>
        <w:t>2023-08-08 02:04:15.984000+00:00        8.0</w:t>
      </w:r>
    </w:p>
    <w:p w:rsidR="00F35983" w:rsidRDefault="00F35983" w:rsidP="00F35983">
      <w:pPr>
        <w:spacing w:after="0"/>
      </w:pPr>
      <w:r>
        <w:t>2023-08-08 02:04:16.497000+00:00        8.0</w:t>
      </w:r>
    </w:p>
    <w:p w:rsidR="00F35983" w:rsidRDefault="00F35983" w:rsidP="00F35983">
      <w:pPr>
        <w:spacing w:after="0"/>
      </w:pPr>
      <w:r>
        <w:t>2023-08-08 02:04:17.010000+00:00        8.0</w:t>
      </w:r>
    </w:p>
    <w:p w:rsidR="00F35983" w:rsidRDefault="00F35983" w:rsidP="00F35983">
      <w:pPr>
        <w:spacing w:after="0"/>
      </w:pPr>
      <w:r>
        <w:t>2023-08-08 02:04:17.521000+00:00        8.0</w:t>
      </w:r>
    </w:p>
    <w:p w:rsidR="00F35983" w:rsidRDefault="00F35983" w:rsidP="00F35983">
      <w:pPr>
        <w:spacing w:after="0"/>
      </w:pPr>
      <w:r>
        <w:t>2023-08-08 02:04:18.035000+00:00        8.0</w:t>
      </w:r>
    </w:p>
    <w:p w:rsidR="00F35983" w:rsidRDefault="00F35983" w:rsidP="00F35983">
      <w:pPr>
        <w:spacing w:after="0"/>
      </w:pPr>
      <w:r>
        <w:t>2023-08-08 02:04:18.545000+00:00        8.0</w:t>
      </w:r>
    </w:p>
    <w:p w:rsidR="00F35983" w:rsidRDefault="00F35983" w:rsidP="00F35983">
      <w:pPr>
        <w:spacing w:after="0"/>
      </w:pPr>
      <w:r>
        <w:t>2023-08-08 02:04:19.059000+00:00        8.0</w:t>
      </w:r>
    </w:p>
    <w:p w:rsidR="00F35983" w:rsidRDefault="00F35983" w:rsidP="00F35983">
      <w:pPr>
        <w:spacing w:after="0"/>
      </w:pPr>
      <w:r>
        <w:t>2023-08-08 02:04:19.567000+00:00        8.0</w:t>
      </w:r>
    </w:p>
    <w:p w:rsidR="00F35983" w:rsidRDefault="00F35983" w:rsidP="00F35983">
      <w:pPr>
        <w:spacing w:after="0"/>
      </w:pPr>
      <w:r>
        <w:t>2023-08-08 02:04:20.080000+00:00        8.0</w:t>
      </w:r>
    </w:p>
    <w:p w:rsidR="00F35983" w:rsidRDefault="00F35983" w:rsidP="00F35983">
      <w:pPr>
        <w:spacing w:after="0"/>
      </w:pPr>
      <w:r>
        <w:t>2023-08-08 02:04:20.594000+00:00        8.0</w:t>
      </w:r>
    </w:p>
    <w:p w:rsidR="00F35983" w:rsidRDefault="00F35983" w:rsidP="00F35983">
      <w:pPr>
        <w:spacing w:after="0"/>
      </w:pPr>
      <w:r>
        <w:t>2023-08-08 02:04:21.107000+00:00        8.0</w:t>
      </w:r>
    </w:p>
    <w:p w:rsidR="00F35983" w:rsidRDefault="00F35983" w:rsidP="00F35983">
      <w:pPr>
        <w:spacing w:after="0"/>
      </w:pPr>
      <w:r>
        <w:t>2023-08-08 02:04:21.618000+00:00        8.0</w:t>
      </w:r>
    </w:p>
    <w:p w:rsidR="00F35983" w:rsidRDefault="00F35983" w:rsidP="00F35983">
      <w:pPr>
        <w:spacing w:after="0"/>
      </w:pPr>
      <w:r>
        <w:t>2023-08-08 02:04:22.128000+00:00        8.0</w:t>
      </w:r>
    </w:p>
    <w:p w:rsidR="00F35983" w:rsidRDefault="00F35983" w:rsidP="00F35983">
      <w:pPr>
        <w:spacing w:after="0"/>
      </w:pPr>
      <w:r>
        <w:t>2023-08-08 02:04:22.642000+00:00        8.0</w:t>
      </w:r>
    </w:p>
    <w:p w:rsidR="00F35983" w:rsidRDefault="00F35983" w:rsidP="00F35983">
      <w:pPr>
        <w:spacing w:after="0"/>
      </w:pPr>
      <w:r>
        <w:t>2023-08-08 02:04:23.154000+00:00        8.0</w:t>
      </w:r>
    </w:p>
    <w:p w:rsidR="00F35983" w:rsidRDefault="00F35983" w:rsidP="00F35983">
      <w:pPr>
        <w:spacing w:after="0"/>
      </w:pPr>
      <w:r>
        <w:t>2023-08-08 02:04:23.665000+00:00        8.0</w:t>
      </w:r>
    </w:p>
    <w:p w:rsidR="00F35983" w:rsidRDefault="00F35983" w:rsidP="00F35983">
      <w:pPr>
        <w:spacing w:after="0"/>
      </w:pPr>
      <w:r>
        <w:t>2023-08-08 02:04:24.177000+00:00        8.0</w:t>
      </w:r>
    </w:p>
    <w:p w:rsidR="00F35983" w:rsidRDefault="00F35983" w:rsidP="00F35983">
      <w:pPr>
        <w:spacing w:after="0"/>
      </w:pPr>
      <w:r>
        <w:t>2023-08-08 02:04:24.691000+00:00        8.0</w:t>
      </w:r>
    </w:p>
    <w:p w:rsidR="00F35983" w:rsidRDefault="00F35983" w:rsidP="00F35983">
      <w:pPr>
        <w:spacing w:after="0"/>
      </w:pPr>
      <w:r>
        <w:t>2023-08-08 02:04:25.201000+00:00        8.0</w:t>
      </w:r>
    </w:p>
    <w:p w:rsidR="00F35983" w:rsidRDefault="00F35983" w:rsidP="00F35983">
      <w:pPr>
        <w:spacing w:after="0"/>
      </w:pPr>
      <w:r>
        <w:t>2023-08-08 02:04:25.713000+00:00        8.0</w:t>
      </w:r>
    </w:p>
    <w:p w:rsidR="00F35983" w:rsidRDefault="00F35983" w:rsidP="00F35983">
      <w:pPr>
        <w:spacing w:after="0"/>
      </w:pPr>
      <w:r>
        <w:t>2023-08-08 02:04:26.225000+00:00        8.0</w:t>
      </w:r>
    </w:p>
    <w:p w:rsidR="00F35983" w:rsidRDefault="00F35983" w:rsidP="00F35983">
      <w:pPr>
        <w:spacing w:after="0"/>
      </w:pPr>
      <w:r>
        <w:t>2023-08-08 02:04:26.736000+00:00        8.0</w:t>
      </w:r>
    </w:p>
    <w:p w:rsidR="00F35983" w:rsidRDefault="00F35983" w:rsidP="00F35983">
      <w:pPr>
        <w:spacing w:after="0"/>
      </w:pPr>
      <w:r>
        <w:t>2023-08-08 02:04:27.250000+00:00        8.0</w:t>
      </w:r>
    </w:p>
    <w:p w:rsidR="00F35983" w:rsidRDefault="00F35983" w:rsidP="00F35983">
      <w:pPr>
        <w:spacing w:after="0"/>
      </w:pPr>
      <w:r>
        <w:t>2023-08-08 02:04:27.759000+00:00        8.0</w:t>
      </w:r>
    </w:p>
    <w:p w:rsidR="00F35983" w:rsidRDefault="00F35983" w:rsidP="00F35983">
      <w:pPr>
        <w:spacing w:after="0"/>
      </w:pPr>
      <w:r>
        <w:t>2023-08-08 02:04:28.273000+00:00        8.0</w:t>
      </w:r>
    </w:p>
    <w:p w:rsidR="00F35983" w:rsidRDefault="00F35983" w:rsidP="00F35983">
      <w:pPr>
        <w:spacing w:after="0"/>
      </w:pPr>
      <w:r>
        <w:t>2023-08-08 02:04:28.788000+00:00        8.0</w:t>
      </w:r>
    </w:p>
    <w:p w:rsidR="00F35983" w:rsidRDefault="00F35983" w:rsidP="00F35983">
      <w:pPr>
        <w:spacing w:after="0"/>
      </w:pPr>
      <w:r>
        <w:t>2023-08-08 02:04:29.295000+00:00        8.0</w:t>
      </w:r>
    </w:p>
    <w:p w:rsidR="00F35983" w:rsidRDefault="00F35983" w:rsidP="00F35983">
      <w:pPr>
        <w:spacing w:after="0"/>
      </w:pPr>
      <w:r>
        <w:t>2023-08-08 02:04:29.809000+00:00        8.0</w:t>
      </w:r>
    </w:p>
    <w:p w:rsidR="00F35983" w:rsidRDefault="00F35983" w:rsidP="00F35983">
      <w:pPr>
        <w:spacing w:after="0"/>
      </w:pPr>
      <w:r>
        <w:t>2023-08-08 02:04:30.320000+00:00        8.0</w:t>
      </w:r>
    </w:p>
    <w:p w:rsidR="00F35983" w:rsidRDefault="00F35983" w:rsidP="00F35983">
      <w:pPr>
        <w:spacing w:after="0"/>
      </w:pPr>
      <w:r>
        <w:t>2023-08-08 02:04:30.833000+00:00        8.0</w:t>
      </w:r>
    </w:p>
    <w:p w:rsidR="00F35983" w:rsidRDefault="00F35983" w:rsidP="00F35983">
      <w:pPr>
        <w:spacing w:after="0"/>
      </w:pPr>
      <w:r>
        <w:t>2023-08-08 02:04:31.345000+00:00        8.0</w:t>
      </w:r>
    </w:p>
    <w:p w:rsidR="00F35983" w:rsidRDefault="00F35983" w:rsidP="00F35983">
      <w:pPr>
        <w:spacing w:after="0"/>
      </w:pPr>
      <w:r>
        <w:t>2023-08-08 02:04:31.855000+00:00        8.0</w:t>
      </w:r>
    </w:p>
    <w:p w:rsidR="00F35983" w:rsidRDefault="00F35983" w:rsidP="00F35983">
      <w:pPr>
        <w:spacing w:after="0"/>
      </w:pPr>
      <w:r>
        <w:t>2023-08-08 02:04:32.371000+00:00        8.0</w:t>
      </w:r>
    </w:p>
    <w:p w:rsidR="00F35983" w:rsidRDefault="00F35983" w:rsidP="00F35983">
      <w:pPr>
        <w:spacing w:after="0"/>
      </w:pPr>
      <w:r>
        <w:t>2023-08-08 02:04:32.880000+00:00        8.0</w:t>
      </w:r>
    </w:p>
    <w:p w:rsidR="00F35983" w:rsidRDefault="00F35983" w:rsidP="00F35983">
      <w:pPr>
        <w:spacing w:after="0"/>
      </w:pPr>
      <w:r>
        <w:t>2023-08-08 02:04:33.395000+00:00        8.0</w:t>
      </w:r>
    </w:p>
    <w:p w:rsidR="00F35983" w:rsidRDefault="00F35983" w:rsidP="00F35983">
      <w:pPr>
        <w:spacing w:after="0"/>
      </w:pPr>
      <w:r>
        <w:t>2023-08-08 02:04:33.904000+00:00        8.0</w:t>
      </w:r>
    </w:p>
    <w:p w:rsidR="00F35983" w:rsidRDefault="00F35983" w:rsidP="00F35983">
      <w:pPr>
        <w:spacing w:after="0"/>
      </w:pPr>
      <w:r>
        <w:t>2023-08-08 02:04:34.415000+00:00        8.0</w:t>
      </w:r>
    </w:p>
    <w:p w:rsidR="00F35983" w:rsidRDefault="00F35983" w:rsidP="00F35983">
      <w:pPr>
        <w:spacing w:after="0"/>
      </w:pPr>
      <w:r>
        <w:t>2023-08-08 02:04:34.927000+00:00        8.0</w:t>
      </w:r>
    </w:p>
    <w:p w:rsidR="00F35983" w:rsidRDefault="00F35983" w:rsidP="00F35983">
      <w:pPr>
        <w:spacing w:after="0"/>
      </w:pPr>
      <w:r>
        <w:t>2023-08-08 02:04:35.442000+00:00        8.0</w:t>
      </w:r>
    </w:p>
    <w:p w:rsidR="00F35983" w:rsidRDefault="00F35983" w:rsidP="00F35983">
      <w:pPr>
        <w:spacing w:after="0"/>
      </w:pPr>
      <w:r>
        <w:t>2023-08-08 02:04:35.954000+00:00        8.0</w:t>
      </w:r>
    </w:p>
    <w:p w:rsidR="00F35983" w:rsidRDefault="00F35983" w:rsidP="00F35983">
      <w:pPr>
        <w:spacing w:after="0"/>
      </w:pPr>
      <w:r>
        <w:t>2023-08-08 02:04:36.463000+00:00        8.0</w:t>
      </w:r>
    </w:p>
    <w:p w:rsidR="00F35983" w:rsidRDefault="00F35983" w:rsidP="00F35983">
      <w:pPr>
        <w:spacing w:after="0"/>
      </w:pPr>
      <w:r>
        <w:t>2023-08-08 02:04:36.976000+00:00        8.0</w:t>
      </w:r>
    </w:p>
    <w:p w:rsidR="00F35983" w:rsidRDefault="00F35983" w:rsidP="00F35983">
      <w:pPr>
        <w:spacing w:after="0"/>
      </w:pPr>
      <w:r>
        <w:t>2023-08-08 02:04:37.491000+00:00        8.0</w:t>
      </w:r>
    </w:p>
    <w:p w:rsidR="00F35983" w:rsidRDefault="00F35983" w:rsidP="00F35983">
      <w:pPr>
        <w:spacing w:after="0"/>
      </w:pPr>
      <w:r>
        <w:t>2023-08-08 02:04:38.002000+00:00        8.0</w:t>
      </w:r>
    </w:p>
    <w:p w:rsidR="00F35983" w:rsidRDefault="00F35983" w:rsidP="00F35983">
      <w:pPr>
        <w:spacing w:after="0"/>
      </w:pPr>
      <w:r>
        <w:t>2023-08-08 02:04:38.513000+00:00        8.0</w:t>
      </w:r>
    </w:p>
    <w:p w:rsidR="00F35983" w:rsidRDefault="00F35983" w:rsidP="00F35983">
      <w:pPr>
        <w:spacing w:after="0"/>
      </w:pPr>
      <w:r>
        <w:t>2023-08-08 02:04:39.026000+00:00        8.0</w:t>
      </w:r>
    </w:p>
    <w:p w:rsidR="00F35983" w:rsidRDefault="00F35983" w:rsidP="00F35983">
      <w:pPr>
        <w:spacing w:after="0"/>
      </w:pPr>
      <w:r>
        <w:t>2023-08-08 02:04:39.535000+00:00        8.0</w:t>
      </w:r>
    </w:p>
    <w:p w:rsidR="00F35983" w:rsidRDefault="00F35983" w:rsidP="00F35983">
      <w:pPr>
        <w:spacing w:after="0"/>
      </w:pPr>
      <w:r>
        <w:t>2023-08-08 02:04:40.048000+00:00        8.0</w:t>
      </w:r>
    </w:p>
    <w:p w:rsidR="00F35983" w:rsidRDefault="00F35983" w:rsidP="00F35983">
      <w:pPr>
        <w:spacing w:after="0"/>
      </w:pPr>
      <w:r>
        <w:t>2023-08-08 02:04:40.562000+00:00        8.0</w:t>
      </w:r>
    </w:p>
    <w:p w:rsidR="00F35983" w:rsidRDefault="00F35983" w:rsidP="00F35983">
      <w:pPr>
        <w:spacing w:after="0"/>
      </w:pPr>
      <w:r>
        <w:t>2023-08-08 02:04:41.073000+00:00        8.0</w:t>
      </w:r>
    </w:p>
    <w:p w:rsidR="00F35983" w:rsidRDefault="00F35983" w:rsidP="00F35983">
      <w:pPr>
        <w:spacing w:after="0"/>
      </w:pPr>
      <w:r>
        <w:t>2023-08-08 02:04:41.584000+00:00        8.0</w:t>
      </w:r>
    </w:p>
    <w:p w:rsidR="00F35983" w:rsidRDefault="00F35983" w:rsidP="00F35983">
      <w:pPr>
        <w:spacing w:after="0"/>
      </w:pPr>
      <w:r>
        <w:t>2023-08-08 02:04:42.098000+00:00        8.0</w:t>
      </w:r>
    </w:p>
    <w:p w:rsidR="00F35983" w:rsidRDefault="00F35983" w:rsidP="00F35983">
      <w:pPr>
        <w:spacing w:after="0"/>
      </w:pPr>
      <w:r>
        <w:t>2023-08-08 02:04:42.611000+00:00        8.0</w:t>
      </w:r>
    </w:p>
    <w:p w:rsidR="00F35983" w:rsidRDefault="00F35983" w:rsidP="00F35983">
      <w:pPr>
        <w:spacing w:after="0"/>
      </w:pPr>
      <w:r>
        <w:t>2023-08-08 02:04:43.120000+00:00        8.0</w:t>
      </w:r>
    </w:p>
    <w:p w:rsidR="00F35983" w:rsidRDefault="00F35983" w:rsidP="00F35983">
      <w:pPr>
        <w:spacing w:after="0"/>
      </w:pPr>
      <w:r>
        <w:t>2023-08-08 02:04:43.631000+00:00        8.0</w:t>
      </w:r>
    </w:p>
    <w:p w:rsidR="00F35983" w:rsidRDefault="00F35983" w:rsidP="00F35983">
      <w:pPr>
        <w:spacing w:after="0"/>
      </w:pPr>
      <w:r>
        <w:t>2023-08-08 02:04:44.145000+00:00        8.0</w:t>
      </w:r>
    </w:p>
    <w:p w:rsidR="00F35983" w:rsidRDefault="00F35983" w:rsidP="00F35983">
      <w:pPr>
        <w:spacing w:after="0"/>
      </w:pPr>
      <w:r>
        <w:t>2023-08-08 02:04:44.657000+00:00        8.0</w:t>
      </w:r>
    </w:p>
    <w:p w:rsidR="00F35983" w:rsidRDefault="00F35983" w:rsidP="00F35983">
      <w:pPr>
        <w:spacing w:after="0"/>
      </w:pPr>
      <w:r>
        <w:t>2023-08-08 02:04:45.169000+00:00        8.0</w:t>
      </w:r>
    </w:p>
    <w:p w:rsidR="00F35983" w:rsidRDefault="00F35983" w:rsidP="00F35983">
      <w:pPr>
        <w:spacing w:after="0"/>
      </w:pPr>
      <w:r>
        <w:t>2023-08-08 02:04:45.682000+00:00        8.0</w:t>
      </w:r>
    </w:p>
    <w:p w:rsidR="00F35983" w:rsidRDefault="00F35983" w:rsidP="00F35983">
      <w:pPr>
        <w:spacing w:after="0"/>
      </w:pPr>
      <w:r>
        <w:t>2023-08-08 02:04:46.192000+00:00        8.0</w:t>
      </w:r>
    </w:p>
    <w:p w:rsidR="00F35983" w:rsidRDefault="00F35983" w:rsidP="00F35983">
      <w:pPr>
        <w:spacing w:after="0"/>
      </w:pPr>
      <w:r>
        <w:t>2023-08-08 02:04:46.704000+00:00        8.0</w:t>
      </w:r>
    </w:p>
    <w:p w:rsidR="00F35983" w:rsidRDefault="00F35983" w:rsidP="00F35983">
      <w:pPr>
        <w:spacing w:after="0"/>
      </w:pPr>
      <w:r>
        <w:t>2023-08-08 02:04:47.214000+00:00        8.0</w:t>
      </w:r>
    </w:p>
    <w:p w:rsidR="00F35983" w:rsidRDefault="00F35983" w:rsidP="00F35983">
      <w:pPr>
        <w:spacing w:after="0"/>
      </w:pPr>
      <w:r>
        <w:t>2023-08-08 02:04:47.727000+00:00        8.0</w:t>
      </w:r>
    </w:p>
    <w:p w:rsidR="00F35983" w:rsidRDefault="00F35983" w:rsidP="00F35983">
      <w:pPr>
        <w:spacing w:after="0"/>
      </w:pPr>
      <w:r>
        <w:t>2023-08-08 02:04:48.242000+00:00        8.0</w:t>
      </w:r>
    </w:p>
    <w:p w:rsidR="00F35983" w:rsidRDefault="00F35983" w:rsidP="00F35983">
      <w:pPr>
        <w:spacing w:after="0"/>
      </w:pPr>
      <w:r>
        <w:t>2023-08-08 02:04:48.754000+00:00        8.0</w:t>
      </w:r>
    </w:p>
    <w:p w:rsidR="00F35983" w:rsidRDefault="00F35983" w:rsidP="00F35983">
      <w:pPr>
        <w:spacing w:after="0"/>
      </w:pPr>
      <w:r>
        <w:t>2023-08-08 02:04:49.265000+00:00        8.0</w:t>
      </w:r>
    </w:p>
    <w:p w:rsidR="00F35983" w:rsidRDefault="00F35983" w:rsidP="00F35983">
      <w:pPr>
        <w:spacing w:after="0"/>
      </w:pPr>
      <w:r>
        <w:t>2023-08-08 02:04:49.778000+00:00        8.0</w:t>
      </w:r>
    </w:p>
    <w:p w:rsidR="00F35983" w:rsidRDefault="00F35983" w:rsidP="00F35983">
      <w:pPr>
        <w:spacing w:after="0"/>
      </w:pPr>
      <w:r>
        <w:t>2023-08-08 02:04:50.290000+00:00        8.0</w:t>
      </w:r>
    </w:p>
    <w:p w:rsidR="00F35983" w:rsidRDefault="00F35983" w:rsidP="00F35983">
      <w:pPr>
        <w:spacing w:after="0"/>
      </w:pPr>
      <w:r>
        <w:t>2023-08-08 02:04:50.801000+00:00        8.0</w:t>
      </w:r>
    </w:p>
    <w:p w:rsidR="00F35983" w:rsidRDefault="00F35983" w:rsidP="00F35983">
      <w:pPr>
        <w:spacing w:after="0"/>
      </w:pPr>
      <w:r>
        <w:t>2023-08-08 02:04:51.313000+00:00        8.0</w:t>
      </w:r>
    </w:p>
    <w:p w:rsidR="00F35983" w:rsidRDefault="00F35983" w:rsidP="00F35983">
      <w:pPr>
        <w:spacing w:after="0"/>
      </w:pPr>
      <w:r>
        <w:t>2023-08-08 02:04:51.826000+00:00        8.0</w:t>
      </w:r>
    </w:p>
    <w:p w:rsidR="00F35983" w:rsidRDefault="00F35983" w:rsidP="00F35983">
      <w:pPr>
        <w:spacing w:after="0"/>
      </w:pPr>
      <w:r>
        <w:t>2023-08-08 02:04:52.335000+00:00        8.0</w:t>
      </w:r>
    </w:p>
    <w:p w:rsidR="00F35983" w:rsidRDefault="00F35983" w:rsidP="00F35983">
      <w:pPr>
        <w:spacing w:after="0"/>
      </w:pPr>
      <w:r>
        <w:t>2023-08-08 02:04:52.849000+00:00        8.0</w:t>
      </w:r>
    </w:p>
    <w:p w:rsidR="00F35983" w:rsidRDefault="00F35983" w:rsidP="00F35983">
      <w:pPr>
        <w:spacing w:after="0"/>
      </w:pPr>
      <w:r>
        <w:t>2023-08-08 02:04:53.362000+00:00        8.0</w:t>
      </w:r>
    </w:p>
    <w:p w:rsidR="00F35983" w:rsidRDefault="00F35983" w:rsidP="00F35983">
      <w:pPr>
        <w:spacing w:after="0"/>
      </w:pPr>
      <w:r>
        <w:t>2023-08-08 02:04:53.873000+00:00        8.0</w:t>
      </w:r>
    </w:p>
    <w:p w:rsidR="00F35983" w:rsidRDefault="00F35983" w:rsidP="00F35983">
      <w:pPr>
        <w:spacing w:after="0"/>
      </w:pPr>
      <w:r>
        <w:t>2023-08-08 02:04:54.383000+00:00        8.0</w:t>
      </w:r>
    </w:p>
    <w:p w:rsidR="00F35983" w:rsidRDefault="00F35983" w:rsidP="00F35983">
      <w:pPr>
        <w:spacing w:after="0"/>
      </w:pPr>
      <w:r>
        <w:t>2023-08-08 02:04:54.898000+00:00        8.0</w:t>
      </w:r>
    </w:p>
    <w:p w:rsidR="00F35983" w:rsidRDefault="00F35983" w:rsidP="00F35983">
      <w:pPr>
        <w:spacing w:after="0"/>
      </w:pPr>
      <w:r>
        <w:t>2023-08-08 02:04:55.409000+00:00        8.0</w:t>
      </w:r>
    </w:p>
    <w:p w:rsidR="00F35983" w:rsidRDefault="00F35983" w:rsidP="00F35983">
      <w:pPr>
        <w:spacing w:after="0"/>
      </w:pPr>
      <w:r>
        <w:t>2023-08-08 02:04:55.920000+00:00        8.0</w:t>
      </w:r>
    </w:p>
    <w:p w:rsidR="00F35983" w:rsidRDefault="00F35983" w:rsidP="00F35983">
      <w:pPr>
        <w:spacing w:after="0"/>
      </w:pPr>
      <w:r>
        <w:t>2023-08-08 02:04:56.432000+00:00        8.0</w:t>
      </w:r>
    </w:p>
    <w:p w:rsidR="00F35983" w:rsidRDefault="00F35983" w:rsidP="00F35983">
      <w:pPr>
        <w:spacing w:after="0"/>
      </w:pPr>
      <w:r>
        <w:t>2023-08-08 02:04:56.946000+00:00        8.0</w:t>
      </w:r>
    </w:p>
    <w:p w:rsidR="00F35983" w:rsidRDefault="00F35983" w:rsidP="00F35983">
      <w:pPr>
        <w:spacing w:after="0"/>
      </w:pPr>
      <w:r>
        <w:t>2023-08-08 02:04:57.458000+00:00        8.0</w:t>
      </w:r>
    </w:p>
    <w:p w:rsidR="00F35983" w:rsidRDefault="00F35983" w:rsidP="00F35983">
      <w:pPr>
        <w:spacing w:after="0"/>
      </w:pPr>
      <w:r>
        <w:t>2023-08-08 02:04:57.970000+00:00        8.0</w:t>
      </w:r>
    </w:p>
    <w:p w:rsidR="00F35983" w:rsidRDefault="00F35983" w:rsidP="00F35983">
      <w:pPr>
        <w:spacing w:after="0"/>
      </w:pPr>
      <w:r>
        <w:t>2023-08-08 02:04:58.479000+00:00        8.0</w:t>
      </w:r>
    </w:p>
    <w:p w:rsidR="00F35983" w:rsidRDefault="00F35983" w:rsidP="00F35983">
      <w:pPr>
        <w:spacing w:after="0"/>
      </w:pPr>
      <w:r>
        <w:t>2023-08-08 02:04:58.994000+00:00        8.0</w:t>
      </w:r>
    </w:p>
    <w:p w:rsidR="00F35983" w:rsidRDefault="00F35983" w:rsidP="00F35983">
      <w:pPr>
        <w:spacing w:after="0"/>
      </w:pPr>
      <w:r>
        <w:t>2023-08-08 02:04:59.504000+00:00        8.0</w:t>
      </w:r>
    </w:p>
    <w:p w:rsidR="00F35983" w:rsidRDefault="00F35983" w:rsidP="00F35983">
      <w:pPr>
        <w:spacing w:after="0"/>
      </w:pPr>
      <w:r>
        <w:t>2023-08-08 02:05:00.015000+00:00        8.0</w:t>
      </w:r>
    </w:p>
    <w:p w:rsidR="00F35983" w:rsidRDefault="00F35983" w:rsidP="00F35983">
      <w:pPr>
        <w:spacing w:after="0"/>
      </w:pPr>
      <w:r>
        <w:t>2023-08-08 02:05:00.529000+00:00        8.0</w:t>
      </w:r>
    </w:p>
    <w:p w:rsidR="00F35983" w:rsidRDefault="00F35983" w:rsidP="00F35983">
      <w:pPr>
        <w:spacing w:after="0"/>
      </w:pPr>
      <w:r>
        <w:t>2023-08-08 02:05:01.040000+00:00        8.0</w:t>
      </w:r>
    </w:p>
    <w:p w:rsidR="00F35983" w:rsidRDefault="00F35983" w:rsidP="00F35983">
      <w:pPr>
        <w:spacing w:after="0"/>
      </w:pPr>
      <w:r>
        <w:t>2023-08-08 02:05:01.554000+00:00        8.0</w:t>
      </w:r>
    </w:p>
    <w:p w:rsidR="00F35983" w:rsidRDefault="00F35983" w:rsidP="00F35983">
      <w:pPr>
        <w:spacing w:after="0"/>
      </w:pPr>
      <w:r>
        <w:t>2023-08-08 02:05:02.065000+00:00        8.0</w:t>
      </w:r>
    </w:p>
    <w:p w:rsidR="00F35983" w:rsidRDefault="00F35983" w:rsidP="00F35983">
      <w:pPr>
        <w:spacing w:after="0"/>
      </w:pPr>
      <w:r>
        <w:t>2023-08-08 02:05:02.578000+00:00        8.0</w:t>
      </w:r>
    </w:p>
    <w:p w:rsidR="00F35983" w:rsidRDefault="00F35983" w:rsidP="00F35983">
      <w:pPr>
        <w:spacing w:after="0"/>
      </w:pPr>
      <w:r>
        <w:t>2023-08-08 02:05:03.089000+00:00        8.0</w:t>
      </w:r>
    </w:p>
    <w:p w:rsidR="00F35983" w:rsidRDefault="00F35983" w:rsidP="00F35983">
      <w:pPr>
        <w:spacing w:after="0"/>
      </w:pPr>
      <w:r>
        <w:t>2023-08-08 02:05:03.602000+00:00        8.0</w:t>
      </w:r>
    </w:p>
    <w:p w:rsidR="00F35983" w:rsidRDefault="00F35983" w:rsidP="00F35983">
      <w:pPr>
        <w:spacing w:after="0"/>
      </w:pPr>
      <w:r>
        <w:t>2023-08-08 02:05:04.112000+00:00        8.0</w:t>
      </w:r>
    </w:p>
    <w:p w:rsidR="00F35983" w:rsidRDefault="00F35983" w:rsidP="00F35983">
      <w:pPr>
        <w:spacing w:after="0"/>
      </w:pPr>
      <w:r>
        <w:t>2023-08-08 02:05:04.626000+00:00        8.0</w:t>
      </w:r>
    </w:p>
    <w:p w:rsidR="00F35983" w:rsidRDefault="00F35983" w:rsidP="00F35983">
      <w:pPr>
        <w:spacing w:after="0"/>
      </w:pPr>
      <w:r>
        <w:t>2023-08-08 02:05:05.138000+00:00        8.0</w:t>
      </w:r>
    </w:p>
    <w:p w:rsidR="00F35983" w:rsidRDefault="00F35983" w:rsidP="00F35983">
      <w:pPr>
        <w:spacing w:after="0"/>
      </w:pPr>
      <w:r>
        <w:t>2023-08-08 02:05:05.649000+00:00        8.0</w:t>
      </w:r>
    </w:p>
    <w:p w:rsidR="00F35983" w:rsidRDefault="00F35983" w:rsidP="00F35983">
      <w:pPr>
        <w:spacing w:after="0"/>
      </w:pPr>
      <w:r>
        <w:t>2023-08-08 02:05:06.159000+00:00        8.0</w:t>
      </w:r>
    </w:p>
    <w:p w:rsidR="00F35983" w:rsidRDefault="00F35983" w:rsidP="00F35983">
      <w:pPr>
        <w:spacing w:after="0"/>
      </w:pPr>
      <w:r>
        <w:t>2023-08-08 02:05:06.672000+00:00        8.0</w:t>
      </w:r>
    </w:p>
    <w:p w:rsidR="00F35983" w:rsidRDefault="00F35983" w:rsidP="00F35983">
      <w:pPr>
        <w:spacing w:after="0"/>
      </w:pPr>
      <w:r>
        <w:t>2023-08-08 02:05:07.186000+00:00        8.0</w:t>
      </w:r>
    </w:p>
    <w:p w:rsidR="00F35983" w:rsidRDefault="00F35983" w:rsidP="00F35983">
      <w:pPr>
        <w:spacing w:after="0"/>
      </w:pPr>
      <w:r>
        <w:t>2023-08-08 02:05:07.697000+00:00        8.0</w:t>
      </w:r>
    </w:p>
    <w:p w:rsidR="00F35983" w:rsidRDefault="00F35983" w:rsidP="00F35983">
      <w:pPr>
        <w:spacing w:after="0"/>
      </w:pPr>
      <w:r>
        <w:t>2023-08-08 02:05:08.209000+00:00        8.0</w:t>
      </w:r>
    </w:p>
    <w:p w:rsidR="00F35983" w:rsidRDefault="00F35983" w:rsidP="00F35983">
      <w:pPr>
        <w:spacing w:after="0"/>
      </w:pPr>
      <w:r>
        <w:t>2023-08-08 02:05:08.720000+00:00        8.0</w:t>
      </w:r>
    </w:p>
    <w:p w:rsidR="00F35983" w:rsidRDefault="00F35983" w:rsidP="00F35983">
      <w:pPr>
        <w:spacing w:after="0"/>
      </w:pPr>
      <w:r>
        <w:t>2023-08-08 02:05:09.231000+00:00        8.0</w:t>
      </w:r>
    </w:p>
    <w:p w:rsidR="00F35983" w:rsidRDefault="00F35983" w:rsidP="00F35983">
      <w:pPr>
        <w:spacing w:after="0"/>
      </w:pPr>
      <w:r>
        <w:t>2023-08-08 02:05:09.743000+00:00        8.0</w:t>
      </w:r>
    </w:p>
    <w:p w:rsidR="00F35983" w:rsidRDefault="00F35983" w:rsidP="00F35983">
      <w:pPr>
        <w:spacing w:after="0"/>
      </w:pPr>
      <w:r>
        <w:t>2023-08-08 02:05:10.256000+00:00        8.0</w:t>
      </w:r>
    </w:p>
    <w:p w:rsidR="00F35983" w:rsidRDefault="00F35983" w:rsidP="00F35983">
      <w:pPr>
        <w:spacing w:after="0"/>
      </w:pPr>
      <w:r>
        <w:t>2023-08-08 02:05:10.770000+00:00        8.0</w:t>
      </w:r>
    </w:p>
    <w:p w:rsidR="00F35983" w:rsidRDefault="00F35983" w:rsidP="00F35983">
      <w:pPr>
        <w:spacing w:after="0"/>
      </w:pPr>
      <w:r>
        <w:t>2023-08-08 02:05:11.281000+00:00        8.0</w:t>
      </w:r>
    </w:p>
    <w:p w:rsidR="00F35983" w:rsidRDefault="00F35983" w:rsidP="00F35983">
      <w:pPr>
        <w:spacing w:after="0"/>
      </w:pPr>
      <w:r>
        <w:t>2023-08-08 02:05:11.790000+00:00        8.0</w:t>
      </w:r>
    </w:p>
    <w:p w:rsidR="00F35983" w:rsidRDefault="00F35983" w:rsidP="00F35983">
      <w:pPr>
        <w:spacing w:after="0"/>
      </w:pPr>
      <w:r>
        <w:t>2023-08-08 02:05:12.306000+00:00        8.0</w:t>
      </w:r>
    </w:p>
    <w:p w:rsidR="00F35983" w:rsidRDefault="00F35983" w:rsidP="00F35983">
      <w:pPr>
        <w:spacing w:after="0"/>
      </w:pPr>
      <w:r>
        <w:t>2023-08-08 02:05:12.814000+00:00        8.0</w:t>
      </w:r>
    </w:p>
    <w:p w:rsidR="00F35983" w:rsidRDefault="00F35983" w:rsidP="00F35983">
      <w:pPr>
        <w:spacing w:after="0"/>
      </w:pPr>
      <w:r>
        <w:t>2023-08-08 02:05:13.330000+00:00        8.0</w:t>
      </w:r>
    </w:p>
    <w:p w:rsidR="00F35983" w:rsidRDefault="00F35983" w:rsidP="00F35983">
      <w:pPr>
        <w:spacing w:after="0"/>
      </w:pPr>
      <w:r>
        <w:t>2023-08-08 02:05:13.842000+00:00        8.0</w:t>
      </w:r>
    </w:p>
    <w:p w:rsidR="00F35983" w:rsidRDefault="00F35983" w:rsidP="00F35983">
      <w:pPr>
        <w:spacing w:after="0"/>
      </w:pPr>
      <w:r>
        <w:t>2023-08-08 02:05:14.350000+00:00        8.0</w:t>
      </w:r>
    </w:p>
    <w:p w:rsidR="00F35983" w:rsidRDefault="00F35983" w:rsidP="00F35983">
      <w:pPr>
        <w:spacing w:after="0"/>
      </w:pPr>
      <w:r>
        <w:t>2023-08-08 02:05:14.865000+00:00        8.0</w:t>
      </w:r>
    </w:p>
    <w:p w:rsidR="00F35983" w:rsidRDefault="00F35983" w:rsidP="00F35983">
      <w:pPr>
        <w:spacing w:after="0"/>
      </w:pPr>
      <w:r>
        <w:t>2023-08-08 02:05:15.378000+00:00        8.0</w:t>
      </w:r>
    </w:p>
    <w:p w:rsidR="00F35983" w:rsidRDefault="00F35983" w:rsidP="00F35983">
      <w:pPr>
        <w:spacing w:after="0"/>
      </w:pPr>
      <w:r>
        <w:t>2023-08-08 02:05:15.886000+00:00        8.0</w:t>
      </w:r>
    </w:p>
    <w:p w:rsidR="00F35983" w:rsidRDefault="00F35983" w:rsidP="00F35983">
      <w:pPr>
        <w:spacing w:after="0"/>
      </w:pPr>
      <w:r>
        <w:t>2023-08-08 02:05:16.398000+00:00        8.0</w:t>
      </w:r>
    </w:p>
    <w:p w:rsidR="00F35983" w:rsidRDefault="00F35983" w:rsidP="00F35983">
      <w:pPr>
        <w:spacing w:after="0"/>
      </w:pPr>
      <w:r>
        <w:t>2023-08-08 02:05:16.911000+00:00        8.0</w:t>
      </w:r>
    </w:p>
    <w:p w:rsidR="00F35983" w:rsidRDefault="00F35983" w:rsidP="00F35983">
      <w:pPr>
        <w:spacing w:after="0"/>
      </w:pPr>
      <w:r>
        <w:t>2023-08-08 02:05:17.422000+00:00        8.0</w:t>
      </w:r>
    </w:p>
    <w:p w:rsidR="00F35983" w:rsidRDefault="00F35983" w:rsidP="00F35983">
      <w:pPr>
        <w:spacing w:after="0"/>
      </w:pPr>
      <w:r>
        <w:t>2023-08-08 02:05:17.934000+00:00        8.0</w:t>
      </w:r>
    </w:p>
    <w:p w:rsidR="00F35983" w:rsidRDefault="00F35983" w:rsidP="00F35983">
      <w:pPr>
        <w:spacing w:after="0"/>
      </w:pPr>
      <w:r>
        <w:t>2023-08-08 02:05:18.450000+00:00        8.0</w:t>
      </w:r>
    </w:p>
    <w:p w:rsidR="00F35983" w:rsidRDefault="00F35983" w:rsidP="00F35983">
      <w:pPr>
        <w:spacing w:after="0"/>
      </w:pPr>
      <w:r>
        <w:t>2023-08-08 02:05:18.961000+00:00        8.0</w:t>
      </w:r>
    </w:p>
    <w:p w:rsidR="00F35983" w:rsidRDefault="00F35983" w:rsidP="00F35983">
      <w:pPr>
        <w:spacing w:after="0"/>
      </w:pPr>
      <w:r>
        <w:t>2023-08-08 02:05:19.472000+00:00        8.0</w:t>
      </w:r>
    </w:p>
    <w:p w:rsidR="00F35983" w:rsidRDefault="00F35983" w:rsidP="00F35983">
      <w:pPr>
        <w:spacing w:after="0"/>
      </w:pPr>
      <w:r>
        <w:t>2023-08-08 02:05:19.983000+00:00        8.0</w:t>
      </w:r>
    </w:p>
    <w:p w:rsidR="00F35983" w:rsidRDefault="00F35983" w:rsidP="00F35983">
      <w:pPr>
        <w:spacing w:after="0"/>
      </w:pPr>
      <w:r>
        <w:t>2023-08-08 02:05:20.498000+00:00        8.0</w:t>
      </w:r>
    </w:p>
    <w:p w:rsidR="00F35983" w:rsidRDefault="00F35983" w:rsidP="00F35983">
      <w:pPr>
        <w:spacing w:after="0"/>
      </w:pPr>
      <w:r>
        <w:t>2023-08-08 02:05:21.008000+00:00        8.0</w:t>
      </w:r>
    </w:p>
    <w:p w:rsidR="00F35983" w:rsidRDefault="00F35983" w:rsidP="00F35983">
      <w:pPr>
        <w:spacing w:after="0"/>
      </w:pPr>
      <w:r>
        <w:t>2023-08-08 02:05:21.521000+00:00        8.0</w:t>
      </w:r>
    </w:p>
    <w:p w:rsidR="00F35983" w:rsidRDefault="00F35983" w:rsidP="00F35983">
      <w:pPr>
        <w:spacing w:after="0"/>
      </w:pPr>
      <w:r>
        <w:t>2023-08-08 02:05:22.034000+00:00        8.0</w:t>
      </w:r>
    </w:p>
    <w:p w:rsidR="00F35983" w:rsidRDefault="00F35983" w:rsidP="00F35983">
      <w:pPr>
        <w:spacing w:after="0"/>
      </w:pPr>
      <w:r>
        <w:t>2023-08-08 02:05:22.544000+00:00        8.0</w:t>
      </w:r>
    </w:p>
    <w:p w:rsidR="00F35983" w:rsidRDefault="00F35983" w:rsidP="00F35983">
      <w:pPr>
        <w:spacing w:after="0"/>
      </w:pPr>
      <w:r>
        <w:t>2023-08-08 02:05:23.057000+00:00        8.0</w:t>
      </w:r>
    </w:p>
    <w:p w:rsidR="00F35983" w:rsidRDefault="00F35983" w:rsidP="00F35983">
      <w:pPr>
        <w:spacing w:after="0"/>
      </w:pPr>
      <w:r>
        <w:t>2023-08-08 02:05:23.571000+00:00        8.0</w:t>
      </w:r>
    </w:p>
    <w:p w:rsidR="00F35983" w:rsidRDefault="00F35983" w:rsidP="00F35983">
      <w:pPr>
        <w:spacing w:after="0"/>
      </w:pPr>
      <w:r>
        <w:t>2023-08-08 02:05:24.079000+00:00        8.0</w:t>
      </w:r>
    </w:p>
    <w:p w:rsidR="00F35983" w:rsidRDefault="00F35983" w:rsidP="00F35983">
      <w:pPr>
        <w:spacing w:after="0"/>
      </w:pPr>
      <w:r>
        <w:t>2023-08-08 02:05:24.602000+00:00        8.0</w:t>
      </w:r>
    </w:p>
    <w:p w:rsidR="00F35983" w:rsidRDefault="00F35983" w:rsidP="00F35983">
      <w:pPr>
        <w:spacing w:after="0"/>
      </w:pPr>
      <w:r>
        <w:t>2023-08-08 02:05:25.110000+00:00        8.0</w:t>
      </w:r>
    </w:p>
    <w:p w:rsidR="00F35983" w:rsidRDefault="00F35983" w:rsidP="00F35983">
      <w:pPr>
        <w:spacing w:after="0"/>
      </w:pPr>
      <w:r>
        <w:t>2023-08-08 02:05:25.617000+00:00        8.0</w:t>
      </w:r>
    </w:p>
    <w:p w:rsidR="00F35983" w:rsidRDefault="00F35983" w:rsidP="00F35983">
      <w:pPr>
        <w:spacing w:after="0"/>
      </w:pPr>
      <w:r>
        <w:t>2023-08-08 02:05:26.127000+00:00        8.0</w:t>
      </w:r>
    </w:p>
    <w:p w:rsidR="00F35983" w:rsidRDefault="00F35983" w:rsidP="00F35983">
      <w:pPr>
        <w:spacing w:after="0"/>
      </w:pPr>
      <w:r>
        <w:t>2023-08-08 02:05:26.642000+00:00        8.0</w:t>
      </w:r>
    </w:p>
    <w:p w:rsidR="00F35983" w:rsidRDefault="00F35983" w:rsidP="00F35983">
      <w:pPr>
        <w:spacing w:after="0"/>
      </w:pPr>
      <w:r>
        <w:t>2023-08-08 02:05:27.152000+00:00        8.0</w:t>
      </w:r>
    </w:p>
    <w:p w:rsidR="00F35983" w:rsidRDefault="00F35983" w:rsidP="00F35983">
      <w:pPr>
        <w:spacing w:after="0"/>
      </w:pPr>
      <w:r>
        <w:t>2023-08-08 02:05:27.663000+00:00        8.0</w:t>
      </w:r>
    </w:p>
    <w:p w:rsidR="00F35983" w:rsidRDefault="00F35983" w:rsidP="00F35983">
      <w:pPr>
        <w:spacing w:after="0"/>
      </w:pPr>
      <w:r>
        <w:t>2023-08-08 02:05:28.177000+00:00        8.0</w:t>
      </w:r>
    </w:p>
    <w:p w:rsidR="00F35983" w:rsidRDefault="00F35983" w:rsidP="00F35983">
      <w:pPr>
        <w:spacing w:after="0"/>
      </w:pPr>
      <w:r>
        <w:t>2023-08-08 02:05:28.690000+00:00        8.0</w:t>
      </w:r>
    </w:p>
    <w:p w:rsidR="00F35983" w:rsidRDefault="00F35983" w:rsidP="00F35983">
      <w:pPr>
        <w:spacing w:after="0"/>
      </w:pPr>
      <w:r>
        <w:t>2023-08-08 02:05:29.199000+00:00        8.0</w:t>
      </w:r>
    </w:p>
    <w:p w:rsidR="00F35983" w:rsidRDefault="00F35983" w:rsidP="00F35983">
      <w:pPr>
        <w:spacing w:after="0"/>
      </w:pPr>
      <w:r>
        <w:t>2023-08-08 02:05:29.710000+00:00        8.0</w:t>
      </w:r>
    </w:p>
    <w:p w:rsidR="00F35983" w:rsidRDefault="00F35983" w:rsidP="00F35983">
      <w:pPr>
        <w:spacing w:after="0"/>
      </w:pPr>
      <w:r>
        <w:t>2023-08-08 02:05:30.223000+00:00        8.0</w:t>
      </w:r>
    </w:p>
    <w:p w:rsidR="00F35983" w:rsidRDefault="00F35983" w:rsidP="00F35983">
      <w:pPr>
        <w:spacing w:after="0"/>
      </w:pPr>
      <w:r>
        <w:t>2023-08-08 02:05:30.736000+00:00        8.0</w:t>
      </w:r>
    </w:p>
    <w:p w:rsidR="00F35983" w:rsidRDefault="00F35983" w:rsidP="00F35983">
      <w:pPr>
        <w:spacing w:after="0"/>
      </w:pPr>
      <w:r>
        <w:t>2023-08-08 02:05:31.248000+00:00        8.0</w:t>
      </w:r>
    </w:p>
    <w:p w:rsidR="00F35983" w:rsidRDefault="00F35983" w:rsidP="00F35983">
      <w:pPr>
        <w:spacing w:after="0"/>
      </w:pPr>
      <w:r>
        <w:t>2023-08-08 02:05:31.760000+00:00        8.0</w:t>
      </w:r>
    </w:p>
    <w:p w:rsidR="00F35983" w:rsidRDefault="00F35983" w:rsidP="00F35983">
      <w:pPr>
        <w:spacing w:after="0"/>
      </w:pPr>
      <w:r>
        <w:t>2023-08-08 02:05:32.273000+00:00        8.0</w:t>
      </w:r>
    </w:p>
    <w:p w:rsidR="00F35983" w:rsidRDefault="00F35983" w:rsidP="00F35983">
      <w:pPr>
        <w:spacing w:after="0"/>
      </w:pPr>
      <w:r>
        <w:t>2023-08-08 02:05:32.784000+00:00        8.0</w:t>
      </w:r>
    </w:p>
    <w:p w:rsidR="00F35983" w:rsidRDefault="00F35983" w:rsidP="00F35983">
      <w:pPr>
        <w:spacing w:after="0"/>
      </w:pPr>
      <w:r>
        <w:t>2023-08-08 02:05:33.296000+00:00        8.0</w:t>
      </w:r>
    </w:p>
    <w:p w:rsidR="00F35983" w:rsidRDefault="00F35983" w:rsidP="00F35983">
      <w:pPr>
        <w:spacing w:after="0"/>
      </w:pPr>
      <w:r>
        <w:t>2023-08-08 02:05:33.807000+00:00        8.0</w:t>
      </w:r>
    </w:p>
    <w:p w:rsidR="00F35983" w:rsidRDefault="00F35983" w:rsidP="00F35983">
      <w:pPr>
        <w:spacing w:after="0"/>
      </w:pPr>
      <w:r>
        <w:t>2023-08-08 02:05:34.321000+00:00        8.0</w:t>
      </w:r>
    </w:p>
    <w:p w:rsidR="00F35983" w:rsidRDefault="00F35983" w:rsidP="00F35983">
      <w:pPr>
        <w:spacing w:after="0"/>
      </w:pPr>
      <w:r>
        <w:t>2023-08-08 02:05:34.832000+00:00        8.0</w:t>
      </w:r>
    </w:p>
    <w:p w:rsidR="00F35983" w:rsidRDefault="00F35983" w:rsidP="00F35983">
      <w:pPr>
        <w:spacing w:after="0"/>
      </w:pPr>
      <w:r>
        <w:t>2023-08-08 02:05:35.342000+00:00        8.0</w:t>
      </w:r>
    </w:p>
    <w:p w:rsidR="00F35983" w:rsidRDefault="00F35983" w:rsidP="00F35983">
      <w:pPr>
        <w:spacing w:after="0"/>
      </w:pPr>
      <w:r>
        <w:t>2023-08-08 02:05:35.855000+00:00        8.0</w:t>
      </w:r>
    </w:p>
    <w:p w:rsidR="00F35983" w:rsidRDefault="00F35983" w:rsidP="00F35983">
      <w:pPr>
        <w:spacing w:after="0"/>
      </w:pPr>
      <w:r>
        <w:t>2023-08-08 02:05:36.367000+00:00        8.0</w:t>
      </w:r>
    </w:p>
    <w:p w:rsidR="00F35983" w:rsidRDefault="00F35983" w:rsidP="00F35983">
      <w:pPr>
        <w:spacing w:after="0"/>
      </w:pPr>
      <w:r>
        <w:t>2023-08-08 02:05:36.881000+00:00        8.0</w:t>
      </w:r>
    </w:p>
    <w:p w:rsidR="00F35983" w:rsidRDefault="00F35983" w:rsidP="00F35983">
      <w:pPr>
        <w:spacing w:after="0"/>
      </w:pPr>
      <w:r>
        <w:t>2023-08-08 02:05:37.390000+00:00        8.0</w:t>
      </w:r>
    </w:p>
    <w:p w:rsidR="00F35983" w:rsidRDefault="00F35983" w:rsidP="00F35983">
      <w:pPr>
        <w:spacing w:after="0"/>
      </w:pPr>
      <w:r>
        <w:t>2023-08-08 02:05:37.903000+00:00        8.0</w:t>
      </w:r>
    </w:p>
    <w:p w:rsidR="00F35983" w:rsidRDefault="00F35983" w:rsidP="00F35983">
      <w:pPr>
        <w:spacing w:after="0"/>
      </w:pPr>
      <w:r>
        <w:t>2023-08-08 02:05:38.417000+00:00        8.0</w:t>
      </w:r>
    </w:p>
    <w:p w:rsidR="00F35983" w:rsidRDefault="00F35983" w:rsidP="00F35983">
      <w:pPr>
        <w:spacing w:after="0"/>
      </w:pPr>
      <w:r>
        <w:t>2023-08-08 02:05:38.927000+00:00        8.0</w:t>
      </w:r>
    </w:p>
    <w:p w:rsidR="00F35983" w:rsidRDefault="00F35983" w:rsidP="00F35983">
      <w:pPr>
        <w:spacing w:after="0"/>
      </w:pPr>
      <w:r>
        <w:t>2023-08-08 02:05:39.439000+00:00        8.0</w:t>
      </w:r>
    </w:p>
    <w:p w:rsidR="00F35983" w:rsidRDefault="00F35983" w:rsidP="00F35983">
      <w:pPr>
        <w:spacing w:after="0"/>
      </w:pPr>
      <w:r>
        <w:t>2023-08-08 02:05:39.954000+00:00        8.0</w:t>
      </w:r>
    </w:p>
    <w:p w:rsidR="00F35983" w:rsidRDefault="00F35983" w:rsidP="00F35983">
      <w:pPr>
        <w:spacing w:after="0"/>
      </w:pPr>
      <w:r>
        <w:t>2023-08-08 02:05:40.463000+00:00        8.0</w:t>
      </w:r>
    </w:p>
    <w:p w:rsidR="00F35983" w:rsidRDefault="00F35983" w:rsidP="00F35983">
      <w:pPr>
        <w:spacing w:after="0"/>
      </w:pPr>
      <w:r>
        <w:t>2023-08-08 02:05:40.978000+00:00        8.0</w:t>
      </w:r>
    </w:p>
    <w:p w:rsidR="00F35983" w:rsidRDefault="00F35983" w:rsidP="00F35983">
      <w:pPr>
        <w:spacing w:after="0"/>
      </w:pPr>
      <w:r>
        <w:t>2023-08-08 02:05:41.486000+00:00        8.0</w:t>
      </w:r>
    </w:p>
    <w:p w:rsidR="00F35983" w:rsidRDefault="00F35983" w:rsidP="00F35983">
      <w:pPr>
        <w:spacing w:after="0"/>
      </w:pPr>
      <w:r>
        <w:t>2023-08-08 02:05:41.999000+00:00        8.0</w:t>
      </w:r>
    </w:p>
    <w:p w:rsidR="00F35983" w:rsidRDefault="00F35983" w:rsidP="00F35983">
      <w:pPr>
        <w:spacing w:after="0"/>
      </w:pPr>
      <w:r>
        <w:t>2023-08-08 02:05:42.512000+00:00        8.0</w:t>
      </w:r>
    </w:p>
    <w:p w:rsidR="00F35983" w:rsidRDefault="00F35983" w:rsidP="00F35983">
      <w:pPr>
        <w:spacing w:after="0"/>
      </w:pPr>
      <w:r>
        <w:t>2023-08-08 02:05:43.025000+00:00        8.0</w:t>
      </w:r>
    </w:p>
    <w:p w:rsidR="00F35983" w:rsidRDefault="00F35983" w:rsidP="00F35983">
      <w:pPr>
        <w:spacing w:after="0"/>
      </w:pPr>
      <w:r>
        <w:t>2023-08-08 02:05:43.534000+00:00        8.0</w:t>
      </w:r>
    </w:p>
    <w:p w:rsidR="00F35983" w:rsidRDefault="00F35983" w:rsidP="00F35983">
      <w:pPr>
        <w:spacing w:after="0"/>
      </w:pPr>
      <w:r>
        <w:t>2023-08-08 02:05:44.049000+00:00        8.0</w:t>
      </w:r>
    </w:p>
    <w:p w:rsidR="00F35983" w:rsidRDefault="00F35983" w:rsidP="00F35983">
      <w:pPr>
        <w:spacing w:after="0"/>
      </w:pPr>
      <w:r>
        <w:t>2023-08-08 02:05:44.561000+00:00        8.0</w:t>
      </w:r>
    </w:p>
    <w:p w:rsidR="00F35983" w:rsidRDefault="00F35983" w:rsidP="00F35983">
      <w:pPr>
        <w:spacing w:after="0"/>
      </w:pPr>
      <w:r>
        <w:t>2023-08-08 02:05:45.072000+00:00        8.0</w:t>
      </w:r>
    </w:p>
    <w:p w:rsidR="00F35983" w:rsidRDefault="00F35983" w:rsidP="00F35983">
      <w:pPr>
        <w:spacing w:after="0"/>
      </w:pPr>
      <w:r>
        <w:t>2023-08-08 02:05:45.583000+00:00        8.0</w:t>
      </w:r>
    </w:p>
    <w:p w:rsidR="00F35983" w:rsidRDefault="00F35983" w:rsidP="00F35983">
      <w:pPr>
        <w:spacing w:after="0"/>
      </w:pPr>
      <w:r>
        <w:t>2023-08-08 02:05:46.094000+00:00        8.0</w:t>
      </w:r>
    </w:p>
    <w:p w:rsidR="00F35983" w:rsidRDefault="00F35983" w:rsidP="00F35983">
      <w:pPr>
        <w:spacing w:after="0"/>
      </w:pPr>
      <w:r>
        <w:t>2023-08-08 02:05:46.609000+00:00        8.0</w:t>
      </w:r>
    </w:p>
    <w:p w:rsidR="00F35983" w:rsidRDefault="00F35983" w:rsidP="00F35983">
      <w:pPr>
        <w:spacing w:after="0"/>
      </w:pPr>
      <w:r>
        <w:t>2023-08-08 02:05:47.119000+00:00        8.0</w:t>
      </w:r>
    </w:p>
    <w:p w:rsidR="00F35983" w:rsidRDefault="00F35983" w:rsidP="00F35983">
      <w:pPr>
        <w:spacing w:after="0"/>
      </w:pPr>
      <w:r>
        <w:t>2023-08-08 02:05:47.630000+00:00        8.0</w:t>
      </w:r>
    </w:p>
    <w:p w:rsidR="00F35983" w:rsidRDefault="00F35983" w:rsidP="00F35983">
      <w:pPr>
        <w:spacing w:after="0"/>
      </w:pPr>
      <w:r>
        <w:t>2023-08-08 02:05:48.144000+00:00        8.0</w:t>
      </w:r>
    </w:p>
    <w:p w:rsidR="00F35983" w:rsidRDefault="00F35983" w:rsidP="00F35983">
      <w:pPr>
        <w:spacing w:after="0"/>
      </w:pPr>
      <w:r>
        <w:t>2023-08-08 02:05:48.655000+00:00        8.0</w:t>
      </w:r>
    </w:p>
    <w:p w:rsidR="00F35983" w:rsidRDefault="00F35983" w:rsidP="00F35983">
      <w:pPr>
        <w:spacing w:after="0"/>
      </w:pPr>
      <w:r>
        <w:t>2023-08-08 02:05:49.167000+00:00        8.0</w:t>
      </w:r>
    </w:p>
    <w:p w:rsidR="00F35983" w:rsidRDefault="00F35983" w:rsidP="00F35983">
      <w:pPr>
        <w:spacing w:after="0"/>
      </w:pPr>
      <w:r>
        <w:t>2023-08-08 02:05:49.678000+00:00        8.0</w:t>
      </w:r>
    </w:p>
    <w:p w:rsidR="00F35983" w:rsidRDefault="00F35983" w:rsidP="00F35983">
      <w:pPr>
        <w:spacing w:after="0"/>
      </w:pPr>
      <w:r>
        <w:t>2023-08-08 02:05:50.192000+00:00        8.0</w:t>
      </w:r>
    </w:p>
    <w:p w:rsidR="00F35983" w:rsidRDefault="00F35983" w:rsidP="00F35983">
      <w:pPr>
        <w:spacing w:after="0"/>
      </w:pPr>
      <w:r>
        <w:t>2023-08-08 02:05:50.703000+00:00        8.0</w:t>
      </w:r>
    </w:p>
    <w:p w:rsidR="00F35983" w:rsidRDefault="00F35983" w:rsidP="00F35983">
      <w:pPr>
        <w:spacing w:after="0"/>
      </w:pPr>
      <w:r>
        <w:t>2023-08-08 02:05:51.215000+00:00        8.0</w:t>
      </w:r>
    </w:p>
    <w:p w:rsidR="00F35983" w:rsidRDefault="00F35983" w:rsidP="00F35983">
      <w:pPr>
        <w:spacing w:after="0"/>
      </w:pPr>
      <w:r>
        <w:t>2023-08-08 02:05:51.725000+00:00        8.0</w:t>
      </w:r>
    </w:p>
    <w:p w:rsidR="00F35983" w:rsidRDefault="00F35983" w:rsidP="00F35983">
      <w:pPr>
        <w:spacing w:after="0"/>
      </w:pPr>
      <w:r>
        <w:t>2023-08-08 02:05:52.241000+00:00        8.0</w:t>
      </w:r>
    </w:p>
    <w:p w:rsidR="00F35983" w:rsidRDefault="00F35983" w:rsidP="00F35983">
      <w:pPr>
        <w:spacing w:after="0"/>
      </w:pPr>
      <w:r>
        <w:t>2023-08-08 02:05:52.749000+00:00        8.0</w:t>
      </w:r>
    </w:p>
    <w:p w:rsidR="00F35983" w:rsidRDefault="00F35983" w:rsidP="00F35983">
      <w:pPr>
        <w:spacing w:after="0"/>
      </w:pPr>
      <w:r>
        <w:t>2023-08-08 02:05:53.265000+00:00        8.0</w:t>
      </w:r>
    </w:p>
    <w:p w:rsidR="00F35983" w:rsidRDefault="00F35983" w:rsidP="00F35983">
      <w:pPr>
        <w:spacing w:after="0"/>
      </w:pPr>
      <w:r>
        <w:t>2023-08-08 02:05:53.775000+00:00        8.0</w:t>
      </w:r>
    </w:p>
    <w:p w:rsidR="00F35983" w:rsidRDefault="00F35983" w:rsidP="00F35983">
      <w:pPr>
        <w:spacing w:after="0"/>
      </w:pPr>
      <w:r>
        <w:t>2023-08-08 02:05:54.285000+00:00        8.0</w:t>
      </w:r>
    </w:p>
    <w:p w:rsidR="00F35983" w:rsidRDefault="00F35983" w:rsidP="00F35983">
      <w:pPr>
        <w:spacing w:after="0"/>
      </w:pPr>
      <w:r>
        <w:t>2023-08-08 02:05:54.799000+00:00        8.0</w:t>
      </w:r>
    </w:p>
    <w:p w:rsidR="00F35983" w:rsidRDefault="00F35983" w:rsidP="00F35983">
      <w:pPr>
        <w:spacing w:after="0"/>
      </w:pPr>
      <w:r>
        <w:t>2023-08-08 02:05:55.310000+00:00        8.0</w:t>
      </w:r>
    </w:p>
    <w:p w:rsidR="00F35983" w:rsidRDefault="00F35983" w:rsidP="00F35983">
      <w:pPr>
        <w:spacing w:after="0"/>
      </w:pPr>
      <w:r>
        <w:t>2023-08-08 02:05:55.825000+00:00        8.0</w:t>
      </w:r>
    </w:p>
    <w:p w:rsidR="00F35983" w:rsidRDefault="00F35983" w:rsidP="00F35983">
      <w:pPr>
        <w:spacing w:after="0"/>
      </w:pPr>
      <w:r>
        <w:t>2023-08-08 02:05:56.333000+00:00        8.0</w:t>
      </w:r>
    </w:p>
    <w:p w:rsidR="00F35983" w:rsidRDefault="00F35983" w:rsidP="00F35983">
      <w:pPr>
        <w:spacing w:after="0"/>
      </w:pPr>
      <w:r>
        <w:t>2023-08-08 02:05:56.849000+00:00        8.0</w:t>
      </w:r>
    </w:p>
    <w:p w:rsidR="00F35983" w:rsidRDefault="00F35983" w:rsidP="00F35983">
      <w:pPr>
        <w:spacing w:after="0"/>
      </w:pPr>
      <w:r>
        <w:t>2023-08-08 02:05:57.358000+00:00        8.0</w:t>
      </w:r>
    </w:p>
    <w:p w:rsidR="00F35983" w:rsidRDefault="00F35983" w:rsidP="00F35983">
      <w:pPr>
        <w:spacing w:after="0"/>
      </w:pPr>
      <w:r>
        <w:t>2023-08-08 02:05:57.870000+00:00        8.0</w:t>
      </w:r>
    </w:p>
    <w:p w:rsidR="00F35983" w:rsidRDefault="00F35983" w:rsidP="00F35983">
      <w:pPr>
        <w:spacing w:after="0"/>
      </w:pPr>
      <w:r>
        <w:t>2023-08-08 02:05:58.382000+00:00        8.0</w:t>
      </w:r>
    </w:p>
    <w:p w:rsidR="00F35983" w:rsidRDefault="00F35983" w:rsidP="00F35983">
      <w:pPr>
        <w:spacing w:after="0"/>
      </w:pPr>
      <w:r>
        <w:t>2023-08-08 02:05:58.897000+00:00        8.0</w:t>
      </w:r>
    </w:p>
    <w:p w:rsidR="00F35983" w:rsidRDefault="00F35983" w:rsidP="00F35983">
      <w:pPr>
        <w:spacing w:after="0"/>
      </w:pPr>
      <w:r>
        <w:t>2023-08-08 02:05:59.407000+00:00        8.0</w:t>
      </w:r>
    </w:p>
    <w:p w:rsidR="00F35983" w:rsidRDefault="00F35983" w:rsidP="00F35983">
      <w:pPr>
        <w:spacing w:after="0"/>
      </w:pPr>
      <w:r>
        <w:t>2023-08-08 02:05:59.920000+00:00        8.0</w:t>
      </w:r>
    </w:p>
    <w:p w:rsidR="00F35983" w:rsidRDefault="00F35983" w:rsidP="00F35983">
      <w:pPr>
        <w:spacing w:after="0"/>
      </w:pPr>
      <w:r>
        <w:t>2023-08-08 02:06:00.430000+00:00        8.0</w:t>
      </w:r>
    </w:p>
    <w:p w:rsidR="00F35983" w:rsidRDefault="00F35983" w:rsidP="00F35983">
      <w:pPr>
        <w:spacing w:after="0"/>
      </w:pPr>
      <w:r>
        <w:t>2023-08-08 02:06:00.941000+00:00        8.0</w:t>
      </w:r>
    </w:p>
    <w:p w:rsidR="00F35983" w:rsidRDefault="00F35983" w:rsidP="00F35983">
      <w:pPr>
        <w:spacing w:after="0"/>
      </w:pPr>
      <w:r>
        <w:t>2023-08-08 02:06:01.456000+00:00        8.0</w:t>
      </w:r>
    </w:p>
    <w:p w:rsidR="00F35983" w:rsidRDefault="00F35983" w:rsidP="00F35983">
      <w:pPr>
        <w:spacing w:after="0"/>
      </w:pPr>
      <w:r>
        <w:t>2023-08-08 02:06:01.967000+00:00        8.0</w:t>
      </w:r>
    </w:p>
    <w:p w:rsidR="00F35983" w:rsidRDefault="00F35983" w:rsidP="00F35983">
      <w:pPr>
        <w:spacing w:after="0"/>
      </w:pPr>
      <w:r>
        <w:t>2023-08-08 02:06:02.478000+00:00        8.0</w:t>
      </w:r>
    </w:p>
    <w:p w:rsidR="00F35983" w:rsidRDefault="00F35983" w:rsidP="00F35983">
      <w:pPr>
        <w:spacing w:after="0"/>
      </w:pPr>
      <w:r>
        <w:t>2023-08-08 02:06:02.991000+00:00        8.0</w:t>
      </w:r>
    </w:p>
    <w:p w:rsidR="00F35983" w:rsidRDefault="00F35983" w:rsidP="00F35983">
      <w:pPr>
        <w:spacing w:after="0"/>
      </w:pPr>
      <w:r>
        <w:t>2023-08-08 02:06:03.504000+00:00        8.0</w:t>
      </w:r>
    </w:p>
    <w:p w:rsidR="00F35983" w:rsidRDefault="00F35983" w:rsidP="00F35983">
      <w:pPr>
        <w:spacing w:after="0"/>
      </w:pPr>
      <w:r>
        <w:t>2023-08-08 02:06:04.014000+00:00        8.0</w:t>
      </w:r>
    </w:p>
    <w:p w:rsidR="00F35983" w:rsidRDefault="00F35983" w:rsidP="00F35983">
      <w:pPr>
        <w:spacing w:after="0"/>
      </w:pPr>
      <w:r>
        <w:t>2023-08-08 02:06:04.528000+00:00        8.0</w:t>
      </w:r>
    </w:p>
    <w:p w:rsidR="00F35983" w:rsidRDefault="00F35983" w:rsidP="00F35983">
      <w:pPr>
        <w:spacing w:after="0"/>
      </w:pPr>
      <w:r>
        <w:t>2023-08-08 02:06:05.039000+00:00        8.0</w:t>
      </w:r>
    </w:p>
    <w:p w:rsidR="00F35983" w:rsidRDefault="00F35983" w:rsidP="00F35983">
      <w:pPr>
        <w:spacing w:after="0"/>
      </w:pPr>
      <w:r>
        <w:t>2023-08-08 02:06:05.551000+00:00        8.0</w:t>
      </w:r>
    </w:p>
    <w:p w:rsidR="00F35983" w:rsidRDefault="00F35983" w:rsidP="00F35983">
      <w:pPr>
        <w:spacing w:after="0"/>
      </w:pPr>
      <w:r>
        <w:t>2023-08-08 02:06:06.064000+00:00        8.0</w:t>
      </w:r>
    </w:p>
    <w:p w:rsidR="00F35983" w:rsidRDefault="00F35983" w:rsidP="00F35983">
      <w:pPr>
        <w:spacing w:after="0"/>
      </w:pPr>
      <w:r>
        <w:t>2023-08-08 02:06:06.573000+00:00        8.0</w:t>
      </w:r>
    </w:p>
    <w:p w:rsidR="00F35983" w:rsidRDefault="00F35983" w:rsidP="00F35983">
      <w:pPr>
        <w:spacing w:after="0"/>
      </w:pPr>
      <w:r>
        <w:t>2023-08-08 02:06:07.086000+00:00        8.0</w:t>
      </w:r>
    </w:p>
    <w:p w:rsidR="00F35983" w:rsidRDefault="00F35983" w:rsidP="00F35983">
      <w:pPr>
        <w:spacing w:after="0"/>
      </w:pPr>
      <w:r>
        <w:t>2023-08-08 02:06:07.597000+00:00        8.0</w:t>
      </w:r>
    </w:p>
    <w:p w:rsidR="00F35983" w:rsidRDefault="00F35983" w:rsidP="00F35983">
      <w:pPr>
        <w:spacing w:after="0"/>
      </w:pPr>
      <w:r>
        <w:t>2023-08-08 02:06:08.112000+00:00        8.0</w:t>
      </w:r>
    </w:p>
    <w:p w:rsidR="00F35983" w:rsidRDefault="00F35983" w:rsidP="00F35983">
      <w:pPr>
        <w:spacing w:after="0"/>
      </w:pPr>
      <w:r>
        <w:t>2023-08-08 02:06:08.623000+00:00        8.0</w:t>
      </w:r>
    </w:p>
    <w:p w:rsidR="00F35983" w:rsidRDefault="00F35983" w:rsidP="00F35983">
      <w:pPr>
        <w:spacing w:after="0"/>
      </w:pPr>
      <w:r>
        <w:t>2023-08-08 02:06:09.133000+00:00        8.0</w:t>
      </w:r>
    </w:p>
    <w:p w:rsidR="00F35983" w:rsidRDefault="00F35983" w:rsidP="00F35983">
      <w:pPr>
        <w:spacing w:after="0"/>
      </w:pPr>
      <w:r>
        <w:t>2023-08-08 02:06:09.647000+00:00        8.0</w:t>
      </w:r>
    </w:p>
    <w:p w:rsidR="00F35983" w:rsidRDefault="00F35983" w:rsidP="00F35983">
      <w:pPr>
        <w:spacing w:after="0"/>
      </w:pPr>
      <w:r>
        <w:t>2023-08-08 02:06:10.157000+00:00        8.0</w:t>
      </w:r>
    </w:p>
    <w:p w:rsidR="00F35983" w:rsidRDefault="00F35983" w:rsidP="00F35983">
      <w:pPr>
        <w:spacing w:after="0"/>
      </w:pPr>
      <w:r>
        <w:t>2023-08-08 02:06:10.670000+00:00        8.0</w:t>
      </w:r>
    </w:p>
    <w:p w:rsidR="00F35983" w:rsidRDefault="00F35983" w:rsidP="00F35983">
      <w:pPr>
        <w:spacing w:after="0"/>
      </w:pPr>
      <w:r>
        <w:t>2023-08-08 02:06:11.184000+00:00        8.0</w:t>
      </w:r>
    </w:p>
    <w:p w:rsidR="00F35983" w:rsidRDefault="00F35983" w:rsidP="00F35983">
      <w:pPr>
        <w:spacing w:after="0"/>
      </w:pPr>
      <w:r>
        <w:t>2023-08-08 02:06:11.694000+00:00        8.0</w:t>
      </w:r>
    </w:p>
    <w:p w:rsidR="00F35983" w:rsidRDefault="00F35983" w:rsidP="00F35983">
      <w:pPr>
        <w:spacing w:after="0"/>
      </w:pPr>
      <w:r>
        <w:t>2023-08-08 02:06:12.207000+00:00        8.0</w:t>
      </w:r>
    </w:p>
    <w:p w:rsidR="00F35983" w:rsidRDefault="00F35983" w:rsidP="00F35983">
      <w:pPr>
        <w:spacing w:after="0"/>
      </w:pPr>
      <w:r>
        <w:t>2023-08-08 02:06:12.720000+00:00        8.0</w:t>
      </w:r>
    </w:p>
    <w:p w:rsidR="00F35983" w:rsidRDefault="00F35983" w:rsidP="00F35983">
      <w:pPr>
        <w:spacing w:after="0"/>
      </w:pPr>
      <w:r>
        <w:t>2023-08-08 02:06:13.232000+00:00        8.0</w:t>
      </w:r>
    </w:p>
    <w:p w:rsidR="00F35983" w:rsidRDefault="00F35983" w:rsidP="00F35983">
      <w:pPr>
        <w:spacing w:after="0"/>
      </w:pPr>
      <w:r>
        <w:t>2023-08-08 02:06:13.746000+00:00        8.0</w:t>
      </w:r>
    </w:p>
    <w:p w:rsidR="00F35983" w:rsidRDefault="00F35983" w:rsidP="00F35983">
      <w:pPr>
        <w:spacing w:after="0"/>
      </w:pPr>
      <w:r>
        <w:t>2023-08-08 02:06:14.253000+00:00        8.0</w:t>
      </w:r>
    </w:p>
    <w:p w:rsidR="00F35983" w:rsidRDefault="00F35983" w:rsidP="00F35983">
      <w:pPr>
        <w:spacing w:after="0"/>
      </w:pPr>
      <w:r>
        <w:t>2023-08-08 02:06:14.765000+00:00        8.0</w:t>
      </w:r>
    </w:p>
    <w:p w:rsidR="00F35983" w:rsidRDefault="00F35983" w:rsidP="00F35983">
      <w:pPr>
        <w:spacing w:after="0"/>
      </w:pPr>
      <w:r>
        <w:t>2023-08-08 02:06:15.280000+00:00        8.0</w:t>
      </w:r>
    </w:p>
    <w:p w:rsidR="00F35983" w:rsidRDefault="00F35983" w:rsidP="00F35983">
      <w:pPr>
        <w:spacing w:after="0"/>
      </w:pPr>
      <w:r>
        <w:t>2023-08-08 02:06:15.790000+00:00        8.0</w:t>
      </w:r>
    </w:p>
    <w:p w:rsidR="00F35983" w:rsidRDefault="00F35983" w:rsidP="00F35983">
      <w:pPr>
        <w:spacing w:after="0"/>
      </w:pPr>
      <w:r>
        <w:t>2023-08-08 02:06:16.304000+00:00        8.0</w:t>
      </w:r>
    </w:p>
    <w:p w:rsidR="00F35983" w:rsidRDefault="00F35983" w:rsidP="00F35983">
      <w:pPr>
        <w:spacing w:after="0"/>
      </w:pPr>
      <w:r>
        <w:t>2023-08-08 02:06:16.812000+00:00        8.0</w:t>
      </w:r>
    </w:p>
    <w:p w:rsidR="00F35983" w:rsidRDefault="00F35983" w:rsidP="00F35983">
      <w:pPr>
        <w:spacing w:after="0"/>
      </w:pPr>
      <w:r>
        <w:t>2023-08-08 02:06:17.325000+00:00        8.0</w:t>
      </w:r>
    </w:p>
    <w:p w:rsidR="00F35983" w:rsidRDefault="00F35983" w:rsidP="00F35983">
      <w:pPr>
        <w:spacing w:after="0"/>
      </w:pPr>
      <w:r>
        <w:t>2023-08-08 02:06:17.839000+00:00        8.0</w:t>
      </w:r>
    </w:p>
    <w:p w:rsidR="00F35983" w:rsidRDefault="00F35983" w:rsidP="00F35983">
      <w:pPr>
        <w:spacing w:after="0"/>
      </w:pPr>
      <w:r>
        <w:t>2023-08-08 02:06:18.350000+00:00        8.0</w:t>
      </w:r>
    </w:p>
    <w:p w:rsidR="00F35983" w:rsidRDefault="00F35983" w:rsidP="00F35983">
      <w:pPr>
        <w:spacing w:after="0"/>
      </w:pPr>
      <w:r>
        <w:t>2023-08-08 02:06:18.861000+00:00        8.0</w:t>
      </w:r>
    </w:p>
    <w:p w:rsidR="00F35983" w:rsidRDefault="00F35983" w:rsidP="00F35983">
      <w:pPr>
        <w:spacing w:after="0"/>
      </w:pPr>
      <w:r>
        <w:t>2023-08-08 02:06:19.376000+00:00        8.0</w:t>
      </w:r>
    </w:p>
    <w:p w:rsidR="00F35983" w:rsidRDefault="00F35983" w:rsidP="00F35983">
      <w:pPr>
        <w:spacing w:after="0"/>
      </w:pPr>
      <w:r>
        <w:t>2023-08-08 02:06:19.885000+00:00        8.0</w:t>
      </w:r>
    </w:p>
    <w:p w:rsidR="00F35983" w:rsidRDefault="00F35983" w:rsidP="00F35983">
      <w:pPr>
        <w:spacing w:after="0"/>
      </w:pPr>
      <w:r>
        <w:t>2023-08-08 02:06:20.397000+00:00        8.0</w:t>
      </w:r>
    </w:p>
    <w:p w:rsidR="00F35983" w:rsidRDefault="00F35983" w:rsidP="00F35983">
      <w:pPr>
        <w:spacing w:after="0"/>
      </w:pPr>
      <w:r>
        <w:t>2023-08-08 02:06:20.909000+00:00        8.0</w:t>
      </w:r>
    </w:p>
    <w:p w:rsidR="00F35983" w:rsidRDefault="00F35983" w:rsidP="00F35983">
      <w:pPr>
        <w:spacing w:after="0"/>
      </w:pPr>
      <w:r>
        <w:t>2023-08-08 02:06:21.420000+00:00        8.0</w:t>
      </w:r>
    </w:p>
    <w:p w:rsidR="00F35983" w:rsidRDefault="00F35983" w:rsidP="00F35983">
      <w:pPr>
        <w:spacing w:after="0"/>
      </w:pPr>
      <w:r>
        <w:t>2023-08-08 02:06:21.933000+00:00        8.0</w:t>
      </w:r>
    </w:p>
    <w:p w:rsidR="00F35983" w:rsidRDefault="00F35983" w:rsidP="00F35983">
      <w:pPr>
        <w:spacing w:after="0"/>
      </w:pPr>
      <w:r>
        <w:t>2023-08-08 02:06:22.446000+00:00        8.0</w:t>
      </w:r>
    </w:p>
    <w:p w:rsidR="00F35983" w:rsidRDefault="00F35983" w:rsidP="00F35983">
      <w:pPr>
        <w:spacing w:after="0"/>
      </w:pPr>
      <w:r>
        <w:t>2023-08-08 02:06:22.959000+00:00        8.0</w:t>
      </w:r>
    </w:p>
    <w:p w:rsidR="00F35983" w:rsidRDefault="00F35983" w:rsidP="00F35983">
      <w:pPr>
        <w:spacing w:after="0"/>
      </w:pPr>
      <w:r>
        <w:t>2023-08-08 02:06:23.472000+00:00        8.0</w:t>
      </w:r>
    </w:p>
    <w:p w:rsidR="00F35983" w:rsidRDefault="00F35983" w:rsidP="00F35983">
      <w:pPr>
        <w:spacing w:after="0"/>
      </w:pPr>
      <w:r>
        <w:t>2023-08-08 02:06:23.982000+00:00        8.0</w:t>
      </w:r>
    </w:p>
    <w:p w:rsidR="00F35983" w:rsidRDefault="00F35983" w:rsidP="00F35983">
      <w:pPr>
        <w:spacing w:after="0"/>
      </w:pPr>
      <w:r>
        <w:t>2023-08-08 02:06:24.494000+00:00        8.0</w:t>
      </w:r>
    </w:p>
    <w:p w:rsidR="00F35983" w:rsidRDefault="00F35983" w:rsidP="00F35983">
      <w:pPr>
        <w:spacing w:after="0"/>
      </w:pPr>
      <w:r>
        <w:t>2023-08-08 02:06:25.008000+00:00        8.0</w:t>
      </w:r>
    </w:p>
    <w:p w:rsidR="00F35983" w:rsidRDefault="00F35983" w:rsidP="00F35983">
      <w:pPr>
        <w:spacing w:after="0"/>
      </w:pPr>
      <w:r>
        <w:t>2023-08-08 02:06:25.519000+00:00        8.0</w:t>
      </w:r>
    </w:p>
    <w:p w:rsidR="00F35983" w:rsidRDefault="00F35983" w:rsidP="00F35983">
      <w:pPr>
        <w:spacing w:after="0"/>
      </w:pPr>
      <w:r>
        <w:t>2023-08-08 02:06:26.032000+00:00        8.0</w:t>
      </w:r>
    </w:p>
    <w:p w:rsidR="00F35983" w:rsidRDefault="00F35983" w:rsidP="00F35983">
      <w:pPr>
        <w:spacing w:after="0"/>
      </w:pPr>
      <w:r>
        <w:t>2023-08-08 02:06:26.541000+00:00        8.0</w:t>
      </w:r>
    </w:p>
    <w:p w:rsidR="00F35983" w:rsidRDefault="00F35983" w:rsidP="00F35983">
      <w:pPr>
        <w:spacing w:after="0"/>
      </w:pPr>
      <w:r>
        <w:t>2023-08-08 02:06:27.054000+00:00        8.0</w:t>
      </w:r>
    </w:p>
    <w:p w:rsidR="00F35983" w:rsidRDefault="00F35983" w:rsidP="00F35983">
      <w:pPr>
        <w:spacing w:after="0"/>
      </w:pPr>
      <w:r>
        <w:t>2023-08-08 02:06:27.566000+00:00        8.0</w:t>
      </w:r>
    </w:p>
    <w:p w:rsidR="00F35983" w:rsidRDefault="00F35983" w:rsidP="00F35983">
      <w:pPr>
        <w:spacing w:after="0"/>
      </w:pPr>
      <w:r>
        <w:t>2023-08-08 02:06:28.079000+00:00        8.0</w:t>
      </w:r>
    </w:p>
    <w:p w:rsidR="00F35983" w:rsidRDefault="00F35983" w:rsidP="00F35983">
      <w:pPr>
        <w:spacing w:after="0"/>
      </w:pPr>
      <w:r>
        <w:t>2023-08-08 02:06:28.589000+00:00        8.0</w:t>
      </w:r>
    </w:p>
    <w:p w:rsidR="00F35983" w:rsidRDefault="00F35983" w:rsidP="00F35983">
      <w:pPr>
        <w:spacing w:after="0"/>
      </w:pPr>
      <w:r>
        <w:t>2023-08-08 02:06:29.100000+00:00        8.0</w:t>
      </w:r>
    </w:p>
    <w:p w:rsidR="00F35983" w:rsidRDefault="00F35983" w:rsidP="00F35983">
      <w:pPr>
        <w:spacing w:after="0"/>
      </w:pPr>
      <w:r>
        <w:t>2023-08-08 02:06:29.612000+00:00        8.0</w:t>
      </w:r>
    </w:p>
    <w:p w:rsidR="00F35983" w:rsidRDefault="00F35983" w:rsidP="00F35983">
      <w:pPr>
        <w:spacing w:after="0"/>
      </w:pPr>
      <w:r>
        <w:t>2023-08-08 02:06:30.127000+00:00        8.0</w:t>
      </w:r>
    </w:p>
    <w:p w:rsidR="00F35983" w:rsidRDefault="00F35983" w:rsidP="00F35983">
      <w:pPr>
        <w:spacing w:after="0"/>
      </w:pPr>
      <w:r>
        <w:t>2023-08-08 02:06:30.637000+00:00        8.0</w:t>
      </w:r>
    </w:p>
    <w:p w:rsidR="00F35983" w:rsidRDefault="00F35983" w:rsidP="00F35983">
      <w:pPr>
        <w:spacing w:after="0"/>
      </w:pPr>
      <w:r>
        <w:t>2023-08-08 02:06:31.151000+00:00        8.0</w:t>
      </w:r>
    </w:p>
    <w:p w:rsidR="00F35983" w:rsidRDefault="00F35983" w:rsidP="00F35983">
      <w:pPr>
        <w:spacing w:after="0"/>
      </w:pPr>
      <w:r>
        <w:t>2023-08-08 02:06:31.660000+00:00        8.0</w:t>
      </w:r>
    </w:p>
    <w:p w:rsidR="00F35983" w:rsidRDefault="00F35983" w:rsidP="00F35983">
      <w:pPr>
        <w:spacing w:after="0"/>
      </w:pPr>
      <w:r>
        <w:t>2023-08-08 02:06:32.172000+00:00        8.0</w:t>
      </w:r>
    </w:p>
    <w:p w:rsidR="00F35983" w:rsidRDefault="00F35983" w:rsidP="00F35983">
      <w:pPr>
        <w:spacing w:after="0"/>
      </w:pPr>
      <w:r>
        <w:t>2023-08-08 02:06:32.687000+00:00        8.0</w:t>
      </w:r>
    </w:p>
    <w:p w:rsidR="00F35983" w:rsidRDefault="00F35983" w:rsidP="00F35983">
      <w:pPr>
        <w:spacing w:after="0"/>
      </w:pPr>
      <w:r>
        <w:t>2023-08-08 02:06:33.196000+00:00        8.0</w:t>
      </w:r>
    </w:p>
    <w:p w:rsidR="00F35983" w:rsidRDefault="00F35983" w:rsidP="00F35983">
      <w:pPr>
        <w:spacing w:after="0"/>
      </w:pPr>
      <w:r>
        <w:t>2023-08-08 02:06:33.709000+00:00        8.0</w:t>
      </w:r>
    </w:p>
    <w:p w:rsidR="00F35983" w:rsidRDefault="00F35983" w:rsidP="00F35983">
      <w:pPr>
        <w:spacing w:after="0"/>
      </w:pPr>
      <w:r>
        <w:t>2023-08-08 02:06:34.221000+00:00        8.0</w:t>
      </w:r>
    </w:p>
    <w:p w:rsidR="00F35983" w:rsidRDefault="00F35983" w:rsidP="00F35983">
      <w:pPr>
        <w:spacing w:after="0"/>
      </w:pPr>
      <w:r>
        <w:t>2023-08-08 02:06:34.734000+00:00        8.0</w:t>
      </w:r>
    </w:p>
    <w:p w:rsidR="00F35983" w:rsidRDefault="00F35983" w:rsidP="00F35983">
      <w:pPr>
        <w:spacing w:after="0"/>
      </w:pPr>
      <w:r>
        <w:t>2023-08-08 02:06:35.247000+00:00        8.0</w:t>
      </w:r>
    </w:p>
    <w:p w:rsidR="00F35983" w:rsidRDefault="00F35983" w:rsidP="00F35983">
      <w:pPr>
        <w:spacing w:after="0"/>
      </w:pPr>
      <w:r>
        <w:t>2023-08-08 02:06:35.756000+00:00        8.0</w:t>
      </w:r>
    </w:p>
    <w:p w:rsidR="00F35983" w:rsidRDefault="00F35983" w:rsidP="00F35983">
      <w:pPr>
        <w:spacing w:after="0"/>
      </w:pPr>
      <w:r>
        <w:t>2023-08-08 02:06:36.268000+00:00        8.0</w:t>
      </w:r>
    </w:p>
    <w:p w:rsidR="00F35983" w:rsidRDefault="00F35983" w:rsidP="00F35983">
      <w:pPr>
        <w:spacing w:after="0"/>
      </w:pPr>
      <w:r>
        <w:t>2023-08-08 02:06:36.782000+00:00        8.0</w:t>
      </w:r>
    </w:p>
    <w:p w:rsidR="00F35983" w:rsidRDefault="00F35983" w:rsidP="00F35983">
      <w:pPr>
        <w:spacing w:after="0"/>
      </w:pPr>
      <w:r>
        <w:t>2023-08-08 02:06:37.294000+00:00        8.0</w:t>
      </w:r>
    </w:p>
    <w:p w:rsidR="00F35983" w:rsidRDefault="00F35983" w:rsidP="00F35983">
      <w:pPr>
        <w:spacing w:after="0"/>
      </w:pPr>
      <w:r>
        <w:t>2023-08-08 02:06:37.807000+00:00        8.0</w:t>
      </w:r>
    </w:p>
    <w:p w:rsidR="00F35983" w:rsidRDefault="00F35983" w:rsidP="00F35983">
      <w:pPr>
        <w:spacing w:after="0"/>
      </w:pPr>
      <w:r>
        <w:t>2023-08-08 02:06:38.318000+00:00        8.0</w:t>
      </w:r>
    </w:p>
    <w:p w:rsidR="00F35983" w:rsidRDefault="00F35983" w:rsidP="00F35983">
      <w:pPr>
        <w:spacing w:after="0"/>
      </w:pPr>
      <w:r>
        <w:t>2023-08-08 02:06:38.829000+00:00        8.0</w:t>
      </w:r>
    </w:p>
    <w:p w:rsidR="00F35983" w:rsidRDefault="00F35983" w:rsidP="00F35983">
      <w:pPr>
        <w:spacing w:after="0"/>
      </w:pPr>
      <w:r>
        <w:t>2023-08-08 02:06:39.340000+00:00        8.0</w:t>
      </w:r>
    </w:p>
    <w:p w:rsidR="00F35983" w:rsidRDefault="00F35983" w:rsidP="00F35983">
      <w:pPr>
        <w:spacing w:after="0"/>
      </w:pPr>
      <w:r>
        <w:t>2023-08-08 02:06:39.853000+00:00        8.0</w:t>
      </w:r>
    </w:p>
    <w:p w:rsidR="00F35983" w:rsidRDefault="00F35983" w:rsidP="00F35983">
      <w:pPr>
        <w:spacing w:after="0"/>
      </w:pPr>
      <w:r>
        <w:t>2023-08-08 02:06:40.367000+00:00        8.0</w:t>
      </w:r>
    </w:p>
    <w:p w:rsidR="00F35983" w:rsidRDefault="00F35983" w:rsidP="00F35983">
      <w:pPr>
        <w:spacing w:after="0"/>
      </w:pPr>
      <w:r>
        <w:t>2023-08-08 02:06:40.877000+00:00        8.0</w:t>
      </w:r>
    </w:p>
    <w:p w:rsidR="00F35983" w:rsidRDefault="00F35983" w:rsidP="00F35983">
      <w:pPr>
        <w:spacing w:after="0"/>
      </w:pPr>
      <w:r>
        <w:t>2023-08-08 02:06:41.388000+00:00        8.0</w:t>
      </w:r>
    </w:p>
    <w:p w:rsidR="00F35983" w:rsidRDefault="00F35983" w:rsidP="00F35983">
      <w:pPr>
        <w:spacing w:after="0"/>
      </w:pPr>
      <w:r>
        <w:t>2023-08-08 02:06:41.900000+00:00        8.0</w:t>
      </w:r>
    </w:p>
    <w:p w:rsidR="00F35983" w:rsidRDefault="00F35983" w:rsidP="00F35983">
      <w:pPr>
        <w:spacing w:after="0"/>
      </w:pPr>
      <w:r>
        <w:t>2023-08-08 02:06:42.415000+00:00        8.0</w:t>
      </w:r>
    </w:p>
    <w:p w:rsidR="00F35983" w:rsidRDefault="00F35983" w:rsidP="00F35983">
      <w:pPr>
        <w:spacing w:after="0"/>
      </w:pPr>
      <w:r>
        <w:t>2023-08-08 02:06:42.925000+00:00        8.0</w:t>
      </w:r>
    </w:p>
    <w:p w:rsidR="00F35983" w:rsidRDefault="00F35983" w:rsidP="00F35983">
      <w:pPr>
        <w:spacing w:after="0"/>
      </w:pPr>
      <w:r>
        <w:t>2023-08-08 02:06:43.438000+00:00        8.0</w:t>
      </w:r>
    </w:p>
    <w:p w:rsidR="00F35983" w:rsidRDefault="00F35983" w:rsidP="00F35983">
      <w:pPr>
        <w:spacing w:after="0"/>
      </w:pPr>
      <w:r>
        <w:t>2023-08-08 02:06:43.949000+00:00        8.0</w:t>
      </w:r>
    </w:p>
    <w:p w:rsidR="00F35983" w:rsidRDefault="00F35983" w:rsidP="00F35983">
      <w:pPr>
        <w:spacing w:after="0"/>
      </w:pPr>
      <w:r>
        <w:t>2023-08-08 02:06:44.462000+00:00        8.0</w:t>
      </w:r>
    </w:p>
    <w:p w:rsidR="00F35983" w:rsidRDefault="00F35983" w:rsidP="00F35983">
      <w:pPr>
        <w:spacing w:after="0"/>
      </w:pPr>
      <w:r>
        <w:t>2023-08-08 02:06:44.975000+00:00        8.0</w:t>
      </w:r>
    </w:p>
    <w:p w:rsidR="00F35983" w:rsidRDefault="00F35983" w:rsidP="00F35983">
      <w:pPr>
        <w:spacing w:after="0"/>
      </w:pPr>
      <w:r>
        <w:t>2023-08-08 02:06:45.489000+00:00        8.0</w:t>
      </w:r>
    </w:p>
    <w:p w:rsidR="00F35983" w:rsidRDefault="00F35983" w:rsidP="00F35983">
      <w:pPr>
        <w:spacing w:after="0"/>
      </w:pPr>
      <w:r>
        <w:t>2023-08-08 02:06:45.996000+00:00        8.0</w:t>
      </w:r>
    </w:p>
    <w:p w:rsidR="00F35983" w:rsidRDefault="00F35983" w:rsidP="00F35983">
      <w:pPr>
        <w:spacing w:after="0"/>
      </w:pPr>
      <w:r>
        <w:t>2023-08-08 02:06:46.509000+00:00        8.0</w:t>
      </w:r>
    </w:p>
    <w:p w:rsidR="00F35983" w:rsidRDefault="00F35983" w:rsidP="00F35983">
      <w:pPr>
        <w:spacing w:after="0"/>
      </w:pPr>
      <w:r>
        <w:t>2023-08-08 02:06:47.020000+00:00        8.0</w:t>
      </w:r>
    </w:p>
    <w:p w:rsidR="00F35983" w:rsidRDefault="00F35983" w:rsidP="00F35983">
      <w:pPr>
        <w:spacing w:after="0"/>
      </w:pPr>
      <w:r>
        <w:t>2023-08-08 02:06:47.536000+00:00        8.0</w:t>
      </w:r>
    </w:p>
    <w:p w:rsidR="00F35983" w:rsidRDefault="00F35983" w:rsidP="00F35983">
      <w:pPr>
        <w:spacing w:after="0"/>
      </w:pPr>
      <w:r>
        <w:t>2023-08-08 02:06:48.047000+00:00        8.0</w:t>
      </w:r>
    </w:p>
    <w:p w:rsidR="00F35983" w:rsidRDefault="00F35983" w:rsidP="00F35983">
      <w:pPr>
        <w:spacing w:after="0"/>
      </w:pPr>
      <w:r>
        <w:t>2023-08-08 02:06:48.557000+00:00        8.0</w:t>
      </w:r>
    </w:p>
    <w:p w:rsidR="00F35983" w:rsidRDefault="00F35983" w:rsidP="00F35983">
      <w:pPr>
        <w:spacing w:after="0"/>
      </w:pPr>
      <w:r>
        <w:t>2023-08-08 02:06:49.068000+00:00        8.0</w:t>
      </w:r>
    </w:p>
    <w:p w:rsidR="00F35983" w:rsidRDefault="00F35983" w:rsidP="00F35983">
      <w:pPr>
        <w:spacing w:after="0"/>
      </w:pPr>
      <w:r>
        <w:t>2023-08-08 02:06:49.585000+00:00        8.0</w:t>
      </w:r>
    </w:p>
    <w:p w:rsidR="00F35983" w:rsidRDefault="00F35983" w:rsidP="00F35983">
      <w:pPr>
        <w:spacing w:after="0"/>
      </w:pPr>
      <w:r>
        <w:t>2023-08-08 02:06:50.093000+00:00        8.0</w:t>
      </w:r>
    </w:p>
    <w:p w:rsidR="00F35983" w:rsidRDefault="00F35983" w:rsidP="00F35983">
      <w:pPr>
        <w:spacing w:after="0"/>
      </w:pPr>
      <w:r>
        <w:t>2023-08-08 02:06:50.606000+00:00        8.0</w:t>
      </w:r>
    </w:p>
    <w:p w:rsidR="00F35983" w:rsidRDefault="00F35983" w:rsidP="00F35983">
      <w:pPr>
        <w:spacing w:after="0"/>
      </w:pPr>
      <w:r>
        <w:t>2023-08-08 02:06:51.119000+00:00        8.0</w:t>
      </w:r>
    </w:p>
    <w:p w:rsidR="00F35983" w:rsidRDefault="00F35983" w:rsidP="00F35983">
      <w:pPr>
        <w:spacing w:after="0"/>
      </w:pPr>
      <w:r>
        <w:t>2023-08-08 02:06:51.630000+00:00        8.0</w:t>
      </w:r>
    </w:p>
    <w:p w:rsidR="00F35983" w:rsidRDefault="00F35983" w:rsidP="00F35983">
      <w:pPr>
        <w:spacing w:after="0"/>
      </w:pPr>
      <w:r>
        <w:t>2023-08-08 02:06:52.140000+00:00        8.0</w:t>
      </w:r>
    </w:p>
    <w:p w:rsidR="00F35983" w:rsidRDefault="00F35983" w:rsidP="00F35983">
      <w:pPr>
        <w:spacing w:after="0"/>
      </w:pPr>
      <w:r>
        <w:t>2023-08-08 02:06:52.654000+00:00        8.0</w:t>
      </w:r>
    </w:p>
    <w:p w:rsidR="00F35983" w:rsidRDefault="00F35983" w:rsidP="00F35983">
      <w:pPr>
        <w:spacing w:after="0"/>
      </w:pPr>
      <w:r>
        <w:t>2023-08-08 02:06:53.167000+00:00        8.0</w:t>
      </w:r>
    </w:p>
    <w:p w:rsidR="00F35983" w:rsidRDefault="00F35983" w:rsidP="00F35983">
      <w:pPr>
        <w:spacing w:after="0"/>
      </w:pPr>
      <w:r>
        <w:t>2023-08-08 02:06:53.678000+00:00        8.0</w:t>
      </w:r>
    </w:p>
    <w:p w:rsidR="00F35983" w:rsidRDefault="00F35983" w:rsidP="00F35983">
      <w:pPr>
        <w:spacing w:after="0"/>
      </w:pPr>
      <w:r>
        <w:t>2023-08-08 02:06:54.190000+00:00        8.0</w:t>
      </w:r>
    </w:p>
    <w:p w:rsidR="00F35983" w:rsidRDefault="00F35983" w:rsidP="00F35983">
      <w:pPr>
        <w:spacing w:after="0"/>
      </w:pPr>
      <w:r>
        <w:t>2023-08-08 02:06:54.704000+00:00        8.0</w:t>
      </w:r>
    </w:p>
    <w:p w:rsidR="00F35983" w:rsidRDefault="00F35983" w:rsidP="00F35983">
      <w:pPr>
        <w:spacing w:after="0"/>
      </w:pPr>
      <w:r>
        <w:t>2023-08-08 02:06:55.216000+00:00        8.0</w:t>
      </w:r>
    </w:p>
    <w:p w:rsidR="00F35983" w:rsidRDefault="00F35983" w:rsidP="00F35983">
      <w:pPr>
        <w:spacing w:after="0"/>
      </w:pPr>
      <w:r>
        <w:t>2023-08-08 02:06:55.723000+00:00        8.0</w:t>
      </w:r>
    </w:p>
    <w:p w:rsidR="00F35983" w:rsidRDefault="00F35983" w:rsidP="00F35983">
      <w:pPr>
        <w:spacing w:after="0"/>
      </w:pPr>
      <w:r>
        <w:t>2023-08-08 02:06:56.237000+00:00        8.0</w:t>
      </w:r>
    </w:p>
    <w:p w:rsidR="00F35983" w:rsidRDefault="00F35983" w:rsidP="00F35983">
      <w:pPr>
        <w:spacing w:after="0"/>
      </w:pPr>
      <w:r>
        <w:t>2023-08-08 02:06:56.751000+00:00        8.0</w:t>
      </w:r>
    </w:p>
    <w:p w:rsidR="00F35983" w:rsidRDefault="00F35983" w:rsidP="00F35983">
      <w:pPr>
        <w:spacing w:after="0"/>
      </w:pPr>
      <w:r>
        <w:t>2023-08-08 02:06:57.262000+00:00        8.0</w:t>
      </w:r>
    </w:p>
    <w:p w:rsidR="00F35983" w:rsidRDefault="00F35983" w:rsidP="00F35983">
      <w:pPr>
        <w:spacing w:after="0"/>
      </w:pPr>
      <w:r>
        <w:t>2023-08-08 02:06:57.776000+00:00        8.0</w:t>
      </w:r>
    </w:p>
    <w:p w:rsidR="00F35983" w:rsidRDefault="00F35983" w:rsidP="00F35983">
      <w:pPr>
        <w:spacing w:after="0"/>
      </w:pPr>
      <w:r>
        <w:t>2023-08-08 02:06:58.286000+00:00        8.0</w:t>
      </w:r>
    </w:p>
    <w:p w:rsidR="00F35983" w:rsidRDefault="00F35983" w:rsidP="00F35983">
      <w:pPr>
        <w:spacing w:after="0"/>
      </w:pPr>
      <w:r>
        <w:t>2023-08-08 02:06:58.797000+00:00        8.0</w:t>
      </w:r>
    </w:p>
    <w:p w:rsidR="00F35983" w:rsidRDefault="00F35983" w:rsidP="00F35983">
      <w:pPr>
        <w:spacing w:after="0"/>
      </w:pPr>
      <w:r>
        <w:t>2023-08-08 02:06:59.309000+00:00        8.0</w:t>
      </w:r>
    </w:p>
    <w:p w:rsidR="00F35983" w:rsidRDefault="00F35983" w:rsidP="00F35983">
      <w:pPr>
        <w:spacing w:after="0"/>
      </w:pPr>
      <w:r>
        <w:t>2023-08-08 02:06:59.822000+00:00        8.0</w:t>
      </w:r>
    </w:p>
    <w:p w:rsidR="00F35983" w:rsidRDefault="00F35983" w:rsidP="00F35983">
      <w:pPr>
        <w:spacing w:after="0"/>
      </w:pPr>
      <w:r>
        <w:t>2023-08-08 02:07:00.334000+00:00        8.0</w:t>
      </w:r>
    </w:p>
    <w:p w:rsidR="00F35983" w:rsidRDefault="00F35983" w:rsidP="00F35983">
      <w:pPr>
        <w:spacing w:after="0"/>
      </w:pPr>
      <w:r>
        <w:t>2023-08-08 02:07:00.847000+00:00        8.0</w:t>
      </w:r>
    </w:p>
    <w:p w:rsidR="00F35983" w:rsidRDefault="00F35983" w:rsidP="00F35983">
      <w:pPr>
        <w:spacing w:after="0"/>
      </w:pPr>
      <w:r>
        <w:t>2023-08-08 02:07:01.357000+00:00        8.0</w:t>
      </w:r>
    </w:p>
    <w:p w:rsidR="00F35983" w:rsidRDefault="00F35983" w:rsidP="00F35983">
      <w:pPr>
        <w:spacing w:after="0"/>
      </w:pPr>
      <w:r>
        <w:t>2023-08-08 02:07:01.868000+00:00        8.0</w:t>
      </w:r>
    </w:p>
    <w:p w:rsidR="00F35983" w:rsidRDefault="00F35983" w:rsidP="00F35983">
      <w:pPr>
        <w:spacing w:after="0"/>
      </w:pPr>
      <w:r>
        <w:t>2023-08-08 02:07:02.380000+00:00        8.0</w:t>
      </w:r>
    </w:p>
    <w:p w:rsidR="00F35983" w:rsidRDefault="00F35983" w:rsidP="00F35983">
      <w:pPr>
        <w:spacing w:after="0"/>
      </w:pPr>
      <w:r>
        <w:t>2023-08-08 02:07:02.893000+00:00        8.0</w:t>
      </w:r>
    </w:p>
    <w:p w:rsidR="00F35983" w:rsidRDefault="00F35983" w:rsidP="00F35983">
      <w:pPr>
        <w:spacing w:after="0"/>
      </w:pPr>
      <w:r>
        <w:t>2023-08-08 02:07:03.404000+00:00        8.0</w:t>
      </w:r>
    </w:p>
    <w:p w:rsidR="00F35983" w:rsidRDefault="00F35983" w:rsidP="00F35983">
      <w:pPr>
        <w:spacing w:after="0"/>
      </w:pPr>
      <w:r>
        <w:t>2023-08-08 02:07:03.918000+00:00        8.0</w:t>
      </w:r>
    </w:p>
    <w:p w:rsidR="00F35983" w:rsidRDefault="00F35983" w:rsidP="00F35983">
      <w:pPr>
        <w:spacing w:after="0"/>
      </w:pPr>
      <w:r>
        <w:t>2023-08-08 02:07:04.431000+00:00        8.0</w:t>
      </w:r>
    </w:p>
    <w:p w:rsidR="00F35983" w:rsidRDefault="00F35983" w:rsidP="00F35983">
      <w:pPr>
        <w:spacing w:after="0"/>
      </w:pPr>
      <w:r>
        <w:t>2023-08-08 02:07:04.939000+00:00        8.0</w:t>
      </w:r>
    </w:p>
    <w:p w:rsidR="00F35983" w:rsidRDefault="00F35983" w:rsidP="00F35983">
      <w:pPr>
        <w:spacing w:after="0"/>
      </w:pPr>
      <w:r>
        <w:t>2023-08-08 02:07:05.456000+00:00        8.0</w:t>
      </w:r>
    </w:p>
    <w:p w:rsidR="00F35983" w:rsidRDefault="00F35983" w:rsidP="00F35983">
      <w:pPr>
        <w:spacing w:after="0"/>
      </w:pPr>
      <w:r>
        <w:t>2023-08-08 02:07:05.964000+00:00        8.0</w:t>
      </w:r>
    </w:p>
    <w:p w:rsidR="00F35983" w:rsidRDefault="00F35983" w:rsidP="00F35983">
      <w:pPr>
        <w:spacing w:after="0"/>
      </w:pPr>
      <w:r>
        <w:t>2023-08-08 02:07:06.477000+00:00        8.0</w:t>
      </w:r>
    </w:p>
    <w:p w:rsidR="00F35983" w:rsidRDefault="00F35983" w:rsidP="00F35983">
      <w:pPr>
        <w:spacing w:after="0"/>
      </w:pPr>
      <w:r>
        <w:t>2023-08-08 02:07:06.989000+00:00        8.0</w:t>
      </w:r>
    </w:p>
    <w:p w:rsidR="00F35983" w:rsidRDefault="00F35983" w:rsidP="00F35983">
      <w:pPr>
        <w:spacing w:after="0"/>
      </w:pPr>
      <w:r>
        <w:t>2023-08-08 02:07:07.500000+00:00        8.0</w:t>
      </w:r>
    </w:p>
    <w:p w:rsidR="00F35983" w:rsidRDefault="00F35983" w:rsidP="00F35983">
      <w:pPr>
        <w:spacing w:after="0"/>
      </w:pPr>
      <w:r>
        <w:t>2023-08-08 02:07:08.011000+00:00        8.0</w:t>
      </w:r>
    </w:p>
    <w:p w:rsidR="00F35983" w:rsidRDefault="00F35983" w:rsidP="00F35983">
      <w:pPr>
        <w:spacing w:after="0"/>
      </w:pPr>
      <w:r>
        <w:t>2023-08-08 02:07:08.526000+00:00        8.0</w:t>
      </w:r>
    </w:p>
    <w:p w:rsidR="00F35983" w:rsidRDefault="00F35983" w:rsidP="00F35983">
      <w:pPr>
        <w:spacing w:after="0"/>
      </w:pPr>
      <w:r>
        <w:t>2023-08-08 02:07:09.038000+00:00        8.0</w:t>
      </w:r>
    </w:p>
    <w:p w:rsidR="00F35983" w:rsidRDefault="00F35983" w:rsidP="00F35983">
      <w:pPr>
        <w:spacing w:after="0"/>
      </w:pPr>
      <w:r>
        <w:t>2023-08-08 02:07:09.547000+00:00        8.0</w:t>
      </w:r>
    </w:p>
    <w:p w:rsidR="00F35983" w:rsidRDefault="00F35983" w:rsidP="00F35983">
      <w:pPr>
        <w:spacing w:after="0"/>
      </w:pPr>
      <w:r>
        <w:t>2023-08-08 02:07:10.059000+00:00        8.0</w:t>
      </w:r>
    </w:p>
    <w:p w:rsidR="00F35983" w:rsidRDefault="00F35983" w:rsidP="00F35983">
      <w:pPr>
        <w:spacing w:after="0"/>
      </w:pPr>
      <w:r>
        <w:t>2023-08-08 02:07:10.578000+00:00        8.0</w:t>
      </w:r>
    </w:p>
    <w:p w:rsidR="00F35983" w:rsidRDefault="00F35983" w:rsidP="00F35983">
      <w:pPr>
        <w:spacing w:after="0"/>
      </w:pPr>
      <w:r>
        <w:t>2023-08-08 02:07:11.088000+00:00        8.0</w:t>
      </w:r>
    </w:p>
    <w:p w:rsidR="00F35983" w:rsidRDefault="00F35983" w:rsidP="00F35983">
      <w:pPr>
        <w:spacing w:after="0"/>
      </w:pPr>
      <w:r>
        <w:t>2023-08-08 02:07:11.599000+00:00        8.0</w:t>
      </w:r>
    </w:p>
    <w:p w:rsidR="00F35983" w:rsidRDefault="00F35983" w:rsidP="00F35983">
      <w:pPr>
        <w:spacing w:after="0"/>
      </w:pPr>
      <w:r>
        <w:t>2023-08-08 02:07:12.112000+00:00        8.0</w:t>
      </w:r>
    </w:p>
    <w:p w:rsidR="00F35983" w:rsidRDefault="00F35983" w:rsidP="00F35983">
      <w:pPr>
        <w:spacing w:after="0"/>
      </w:pPr>
      <w:r>
        <w:t>2023-08-08 02:07:12.621000+00:00        8.0</w:t>
      </w:r>
    </w:p>
    <w:p w:rsidR="00F35983" w:rsidRDefault="00F35983" w:rsidP="00F35983">
      <w:pPr>
        <w:spacing w:after="0"/>
      </w:pPr>
      <w:r>
        <w:t>2023-08-08 02:07:13.131000+00:00        8.0</w:t>
      </w:r>
    </w:p>
    <w:p w:rsidR="00F35983" w:rsidRDefault="00F35983" w:rsidP="00F35983">
      <w:pPr>
        <w:spacing w:after="0"/>
      </w:pPr>
      <w:r>
        <w:t>2023-08-08 02:07:13.646000+00:00        8.0</w:t>
      </w:r>
    </w:p>
    <w:p w:rsidR="00F35983" w:rsidRDefault="00F35983" w:rsidP="00F35983">
      <w:pPr>
        <w:spacing w:after="0"/>
      </w:pPr>
      <w:r>
        <w:t>2023-08-08 02:07:14.158000+00:00        8.0</w:t>
      </w:r>
    </w:p>
    <w:p w:rsidR="00F35983" w:rsidRDefault="00F35983" w:rsidP="00F35983">
      <w:pPr>
        <w:spacing w:after="0"/>
      </w:pPr>
      <w:r>
        <w:t>2023-08-08 02:07:14.675000+00:00        8.0</w:t>
      </w:r>
    </w:p>
    <w:p w:rsidR="00F35983" w:rsidRDefault="00F35983" w:rsidP="00F35983">
      <w:pPr>
        <w:spacing w:after="0"/>
      </w:pPr>
      <w:r>
        <w:t>2023-08-08 02:07:15.185000+00:00        8.0</w:t>
      </w:r>
    </w:p>
    <w:p w:rsidR="00F35983" w:rsidRDefault="00F35983" w:rsidP="00F35983">
      <w:pPr>
        <w:spacing w:after="0"/>
      </w:pPr>
      <w:r>
        <w:t>2023-08-08 02:07:15.699000+00:00        8.0</w:t>
      </w:r>
    </w:p>
    <w:p w:rsidR="00F35983" w:rsidRDefault="00F35983" w:rsidP="00F35983">
      <w:pPr>
        <w:spacing w:after="0"/>
      </w:pPr>
      <w:r>
        <w:t>2023-08-08 02:07:16.210000+00:00        8.0</w:t>
      </w:r>
    </w:p>
    <w:p w:rsidR="00F35983" w:rsidRDefault="00F35983" w:rsidP="00F35983">
      <w:pPr>
        <w:spacing w:after="0"/>
      </w:pPr>
      <w:r>
        <w:t>2023-08-08 02:07:16.721000+00:00        8.0</w:t>
      </w:r>
    </w:p>
    <w:p w:rsidR="00F35983" w:rsidRDefault="00F35983" w:rsidP="00F35983">
      <w:pPr>
        <w:spacing w:after="0"/>
      </w:pPr>
      <w:r>
        <w:t>2023-08-08 02:07:17.235000+00:00        8.0</w:t>
      </w:r>
    </w:p>
    <w:p w:rsidR="00F35983" w:rsidRDefault="00F35983" w:rsidP="00F35983">
      <w:pPr>
        <w:spacing w:after="0"/>
      </w:pPr>
      <w:r>
        <w:t>2023-08-08 02:07:17.745000+00:00        8.0</w:t>
      </w:r>
    </w:p>
    <w:p w:rsidR="00F35983" w:rsidRDefault="00F35983" w:rsidP="00F35983">
      <w:pPr>
        <w:spacing w:after="0"/>
      </w:pPr>
      <w:r>
        <w:t>2023-08-08 02:07:18.256000+00:00        8.0</w:t>
      </w:r>
    </w:p>
    <w:p w:rsidR="00F35983" w:rsidRDefault="00F35983" w:rsidP="00F35983">
      <w:pPr>
        <w:spacing w:after="0"/>
      </w:pPr>
      <w:r>
        <w:t>2023-08-08 02:07:18.767000+00:00        8.0</w:t>
      </w:r>
    </w:p>
    <w:p w:rsidR="00F35983" w:rsidRDefault="00F35983" w:rsidP="00F35983">
      <w:pPr>
        <w:spacing w:after="0"/>
      </w:pPr>
      <w:r>
        <w:t>2023-08-08 02:07:19.280000+00:00        8.0</w:t>
      </w:r>
    </w:p>
    <w:p w:rsidR="00F35983" w:rsidRDefault="00F35983" w:rsidP="00F35983">
      <w:pPr>
        <w:spacing w:after="0"/>
      </w:pPr>
      <w:r>
        <w:t>2023-08-08 02:07:19.793000+00:00        8.0</w:t>
      </w:r>
    </w:p>
    <w:p w:rsidR="00F35983" w:rsidRDefault="00F35983" w:rsidP="00F35983">
      <w:pPr>
        <w:spacing w:after="0"/>
      </w:pPr>
      <w:r>
        <w:t>2023-08-08 02:07:20.306000+00:00        8.0</w:t>
      </w:r>
    </w:p>
    <w:p w:rsidR="00F35983" w:rsidRPr="00855982" w:rsidRDefault="00F35983" w:rsidP="00ED133F">
      <w:pPr>
        <w:spacing w:after="0"/>
      </w:pPr>
    </w:p>
    <w:sectPr w:rsidR="00F35983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5CAA" w:rsidRDefault="008E5CAA" w:rsidP="00855982">
      <w:pPr>
        <w:spacing w:after="0" w:line="240" w:lineRule="auto"/>
      </w:pPr>
      <w:r>
        <w:separator/>
      </w:r>
    </w:p>
  </w:endnote>
  <w:endnote w:type="continuationSeparator" w:id="0">
    <w:p w:rsidR="008E5CAA" w:rsidRDefault="008E5CA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5CAA" w:rsidRDefault="008E5CAA" w:rsidP="00855982">
      <w:pPr>
        <w:spacing w:after="0" w:line="240" w:lineRule="auto"/>
      </w:pPr>
      <w:r>
        <w:separator/>
      </w:r>
    </w:p>
  </w:footnote>
  <w:footnote w:type="continuationSeparator" w:id="0">
    <w:p w:rsidR="008E5CAA" w:rsidRDefault="008E5CA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8854224">
    <w:abstractNumId w:val="14"/>
  </w:num>
  <w:num w:numId="2" w16cid:durableId="1723140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606765">
    <w:abstractNumId w:val="14"/>
  </w:num>
  <w:num w:numId="4" w16cid:durableId="1539312711">
    <w:abstractNumId w:val="14"/>
  </w:num>
  <w:num w:numId="5" w16cid:durableId="287056572">
    <w:abstractNumId w:val="14"/>
  </w:num>
  <w:num w:numId="6" w16cid:durableId="60949547">
    <w:abstractNumId w:val="14"/>
  </w:num>
  <w:num w:numId="7" w16cid:durableId="1300919809">
    <w:abstractNumId w:val="14"/>
  </w:num>
  <w:num w:numId="8" w16cid:durableId="1312439233">
    <w:abstractNumId w:val="14"/>
  </w:num>
  <w:num w:numId="9" w16cid:durableId="1242833975">
    <w:abstractNumId w:val="14"/>
  </w:num>
  <w:num w:numId="10" w16cid:durableId="60031819">
    <w:abstractNumId w:val="14"/>
  </w:num>
  <w:num w:numId="11" w16cid:durableId="1428619907">
    <w:abstractNumId w:val="14"/>
  </w:num>
  <w:num w:numId="12" w16cid:durableId="272053168">
    <w:abstractNumId w:val="14"/>
  </w:num>
  <w:num w:numId="13" w16cid:durableId="1314214727">
    <w:abstractNumId w:val="10"/>
  </w:num>
  <w:num w:numId="14" w16cid:durableId="1513766746">
    <w:abstractNumId w:val="17"/>
  </w:num>
  <w:num w:numId="15" w16cid:durableId="1535382921">
    <w:abstractNumId w:val="11"/>
  </w:num>
  <w:num w:numId="16" w16cid:durableId="1801461489">
    <w:abstractNumId w:val="12"/>
  </w:num>
  <w:num w:numId="17" w16cid:durableId="1880168417">
    <w:abstractNumId w:val="9"/>
  </w:num>
  <w:num w:numId="18" w16cid:durableId="1087187031">
    <w:abstractNumId w:val="7"/>
  </w:num>
  <w:num w:numId="19" w16cid:durableId="935598535">
    <w:abstractNumId w:val="6"/>
  </w:num>
  <w:num w:numId="20" w16cid:durableId="1801876547">
    <w:abstractNumId w:val="5"/>
  </w:num>
  <w:num w:numId="21" w16cid:durableId="164978834">
    <w:abstractNumId w:val="4"/>
  </w:num>
  <w:num w:numId="22" w16cid:durableId="2114015882">
    <w:abstractNumId w:val="8"/>
  </w:num>
  <w:num w:numId="23" w16cid:durableId="381365573">
    <w:abstractNumId w:val="3"/>
  </w:num>
  <w:num w:numId="24" w16cid:durableId="700739072">
    <w:abstractNumId w:val="2"/>
  </w:num>
  <w:num w:numId="25" w16cid:durableId="1058355128">
    <w:abstractNumId w:val="1"/>
  </w:num>
  <w:num w:numId="26" w16cid:durableId="204369594">
    <w:abstractNumId w:val="0"/>
  </w:num>
  <w:num w:numId="27" w16cid:durableId="181628737">
    <w:abstractNumId w:val="13"/>
  </w:num>
  <w:num w:numId="28" w16cid:durableId="1034958674">
    <w:abstractNumId w:val="15"/>
  </w:num>
  <w:num w:numId="29" w16cid:durableId="16349481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F"/>
    <w:rsid w:val="0017554F"/>
    <w:rsid w:val="001D4362"/>
    <w:rsid w:val="00662B92"/>
    <w:rsid w:val="007833A7"/>
    <w:rsid w:val="008479EF"/>
    <w:rsid w:val="00855982"/>
    <w:rsid w:val="008E5CAA"/>
    <w:rsid w:val="00A10484"/>
    <w:rsid w:val="00C700CB"/>
    <w:rsid w:val="00E07366"/>
    <w:rsid w:val="00ED133F"/>
    <w:rsid w:val="00F3598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488"/>
  <w15:chartTrackingRefBased/>
  <w15:docId w15:val="{B72214C0-CB5C-4ECB-9A76-27BB7734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n%20Umar%20Farooq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1417</TotalTime>
  <Pages>2</Pages>
  <Words>6787</Words>
  <Characters>38689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 Umar Farooq</dc:creator>
  <cp:lastModifiedBy>khan umar farooq</cp:lastModifiedBy>
  <cp:revision>2</cp:revision>
  <dcterms:created xsi:type="dcterms:W3CDTF">2024-11-13T04:58:00Z</dcterms:created>
  <dcterms:modified xsi:type="dcterms:W3CDTF">2024-11-14T05:30:00Z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